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C2C9F" w14:textId="4B534D19" w:rsidR="00C6554A" w:rsidRPr="00040B7D" w:rsidRDefault="00477E5D" w:rsidP="00C6554A">
      <w:pPr>
        <w:pStyle w:val="Photo"/>
        <w:rPr>
          <w:rFonts w:ascii="Times New Roman" w:hAnsi="Times New Roman" w:cs="Times New Roman"/>
        </w:rPr>
      </w:pPr>
      <w:bookmarkStart w:id="0" w:name="_Toc321147149"/>
      <w:bookmarkStart w:id="1" w:name="_Toc318188227"/>
      <w:bookmarkStart w:id="2" w:name="_Toc318188327"/>
      <w:bookmarkStart w:id="3" w:name="_Toc318189312"/>
      <w:bookmarkStart w:id="4" w:name="_Toc321147011"/>
      <w:r w:rsidRPr="00040B7D">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29478D89" wp14:editId="2974551E">
                <wp:simplePos x="0" y="0"/>
                <wp:positionH relativeFrom="margin">
                  <wp:posOffset>4731440</wp:posOffset>
                </wp:positionH>
                <wp:positionV relativeFrom="paragraph">
                  <wp:posOffset>2735084</wp:posOffset>
                </wp:positionV>
                <wp:extent cx="581025" cy="266700"/>
                <wp:effectExtent l="0" t="0" r="9525" b="0"/>
                <wp:wrapNone/>
                <wp:docPr id="1793028797" name="Text Box 1"/>
                <wp:cNvGraphicFramePr/>
                <a:graphic xmlns:a="http://schemas.openxmlformats.org/drawingml/2006/main">
                  <a:graphicData uri="http://schemas.microsoft.com/office/word/2010/wordprocessingShape">
                    <wps:wsp>
                      <wps:cNvSpPr txBox="1"/>
                      <wps:spPr>
                        <a:xfrm>
                          <a:off x="0" y="0"/>
                          <a:ext cx="581025" cy="266700"/>
                        </a:xfrm>
                        <a:prstGeom prst="rect">
                          <a:avLst/>
                        </a:prstGeom>
                        <a:solidFill>
                          <a:prstClr val="white"/>
                        </a:solidFill>
                        <a:ln>
                          <a:noFill/>
                        </a:ln>
                      </wps:spPr>
                      <wps:txbx>
                        <w:txbxContent>
                          <w:p w14:paraId="1DC9ED4A" w14:textId="37B48071" w:rsidR="00EA2D76" w:rsidRPr="006A68D4" w:rsidRDefault="00EA2D76" w:rsidP="00EA2D76">
                            <w:pPr>
                              <w:pStyle w:val="Caption"/>
                              <w:rPr>
                                <w:rFonts w:ascii="Times New Roman" w:hAnsi="Times New Roman" w:cs="Times New Roman"/>
                                <w:noProof/>
                                <w:color w:val="595959" w:themeColor="text1" w:themeTint="A6"/>
                              </w:rPr>
                            </w:pPr>
                            <w:bookmarkStart w:id="5" w:name="_Toc148588639"/>
                            <w:bookmarkStart w:id="6" w:name="_Toc148672442"/>
                            <w:bookmarkStart w:id="7" w:name="_Toc152908290"/>
                            <w:r>
                              <w:t xml:space="preserve">Figure </w:t>
                            </w:r>
                            <w:r w:rsidR="00000000">
                              <w:fldChar w:fldCharType="begin"/>
                            </w:r>
                            <w:r w:rsidR="00000000">
                              <w:instrText xml:space="preserve"> SEQ Figure \* ARABIC </w:instrText>
                            </w:r>
                            <w:r w:rsidR="00000000">
                              <w:fldChar w:fldCharType="separate"/>
                            </w:r>
                            <w:r w:rsidR="001377BA">
                              <w:rPr>
                                <w:noProof/>
                              </w:rPr>
                              <w:t>1</w:t>
                            </w:r>
                            <w:bookmarkEnd w:id="5"/>
                            <w:bookmarkEnd w:id="6"/>
                            <w:bookmarkEnd w:id="7"/>
                            <w:r w:rsidR="0000000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478D89" id="_x0000_t202" coordsize="21600,21600" o:spt="202" path="m,l,21600r21600,l21600,xe">
                <v:stroke joinstyle="miter"/>
                <v:path gradientshapeok="t" o:connecttype="rect"/>
              </v:shapetype>
              <v:shape id="Text Box 1" o:spid="_x0000_s1026" type="#_x0000_t202" style="position:absolute;left:0;text-align:left;margin-left:372.55pt;margin-top:215.35pt;width:45.75pt;height:21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" stroked="f">
                <v:textbox inset="0,0,0,0">
                  <w:txbxContent>
                    <w:p w14:paraId="1DC9ED4A" w14:textId="37B48071" w:rsidR="00EA2D76" w:rsidRPr="006A68D4" w:rsidRDefault="00EA2D76" w:rsidP="00EA2D76">
                      <w:pPr>
                        <w:pStyle w:val="Caption"/>
                        <w:rPr>
                          <w:rFonts w:ascii="Times New Roman" w:hAnsi="Times New Roman" w:cs="Times New Roman"/>
                          <w:noProof/>
                          <w:color w:val="595959" w:themeColor="text1" w:themeTint="A6"/>
                        </w:rPr>
                      </w:pPr>
                      <w:bookmarkStart w:id="8" w:name="_Toc148588639"/>
                      <w:bookmarkStart w:id="9" w:name="_Toc148672442"/>
                      <w:bookmarkStart w:id="10" w:name="_Toc152908290"/>
                      <w:r>
                        <w:t xml:space="preserve">Figure </w:t>
                      </w:r>
                      <w:r w:rsidR="00000000">
                        <w:fldChar w:fldCharType="begin"/>
                      </w:r>
                      <w:r w:rsidR="00000000">
                        <w:instrText xml:space="preserve"> SEQ Figure \* ARABIC </w:instrText>
                      </w:r>
                      <w:r w:rsidR="00000000">
                        <w:fldChar w:fldCharType="separate"/>
                      </w:r>
                      <w:r w:rsidR="001377BA">
                        <w:rPr>
                          <w:noProof/>
                        </w:rPr>
                        <w:t>1</w:t>
                      </w:r>
                      <w:bookmarkEnd w:id="8"/>
                      <w:bookmarkEnd w:id="9"/>
                      <w:bookmarkEnd w:id="10"/>
                      <w:r w:rsidR="00000000">
                        <w:rPr>
                          <w:noProof/>
                        </w:rPr>
                        <w:fldChar w:fldCharType="end"/>
                      </w:r>
                    </w:p>
                  </w:txbxContent>
                </v:textbox>
                <w10:wrap anchorx="margin"/>
              </v:shape>
            </w:pict>
          </mc:Fallback>
        </mc:AlternateContent>
      </w:r>
      <w:r w:rsidR="00126379" w:rsidRPr="00AE1915">
        <w:rPr>
          <w:rFonts w:ascii="Times New Roman" w:hAnsi="Times New Roman" w:cs="Times New Roman"/>
          <w:noProof/>
          <w:color w:val="000000" w:themeColor="text1"/>
        </w:rPr>
        <w:drawing>
          <wp:anchor distT="0" distB="0" distL="114300" distR="114300" simplePos="0" relativeHeight="251674624" behindDoc="1" locked="0" layoutInCell="1" allowOverlap="1" wp14:anchorId="1FCC3062" wp14:editId="6508C09C">
            <wp:simplePos x="0" y="0"/>
            <wp:positionH relativeFrom="margin">
              <wp:align>center</wp:align>
            </wp:positionH>
            <wp:positionV relativeFrom="paragraph">
              <wp:posOffset>0</wp:posOffset>
            </wp:positionV>
            <wp:extent cx="5139877" cy="2677364"/>
            <wp:effectExtent l="0" t="0" r="3810" b="8890"/>
            <wp:wrapTight wrapText="bothSides">
              <wp:wrapPolygon edited="0">
                <wp:start x="0" y="0"/>
                <wp:lineTo x="0" y="21518"/>
                <wp:lineTo x="21536" y="21518"/>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139877" cy="2677364"/>
                    </a:xfrm>
                    <a:prstGeom prst="rect">
                      <a:avLst/>
                    </a:prstGeom>
                  </pic:spPr>
                </pic:pic>
              </a:graphicData>
            </a:graphic>
            <wp14:sizeRelH relativeFrom="margin">
              <wp14:pctWidth>0</wp14:pctWidth>
            </wp14:sizeRelH>
            <wp14:sizeRelV relativeFrom="margin">
              <wp14:pctHeight>0</wp14:pctHeight>
            </wp14:sizeRelV>
          </wp:anchor>
        </w:drawing>
      </w:r>
    </w:p>
    <w:bookmarkEnd w:id="0"/>
    <w:bookmarkEnd w:id="1"/>
    <w:bookmarkEnd w:id="2"/>
    <w:bookmarkEnd w:id="3"/>
    <w:bookmarkEnd w:id="4"/>
    <w:p w14:paraId="264899DE" w14:textId="2DF15209" w:rsidR="00C6554A" w:rsidRPr="00040B7D" w:rsidRDefault="00477E5D" w:rsidP="00C6554A">
      <w:pPr>
        <w:pStyle w:val="Title"/>
        <w:rPr>
          <w:rFonts w:ascii="Times New Roman" w:hAnsi="Times New Roman" w:cs="Times New Roman"/>
          <w:color w:val="FF0000"/>
        </w:rPr>
      </w:pPr>
      <w:r>
        <w:rPr>
          <w:rFonts w:ascii="Times New Roman" w:hAnsi="Times New Roman" w:cs="Times New Roman"/>
          <w:color w:val="FF0000"/>
        </w:rPr>
        <w:t>Foundation Certificate for Higher Education</w:t>
      </w:r>
    </w:p>
    <w:p w14:paraId="4A43A5C6" w14:textId="28D0E170" w:rsidR="00C6554A" w:rsidRPr="00040B7D" w:rsidRDefault="00C6554A" w:rsidP="00C6554A">
      <w:pPr>
        <w:pStyle w:val="Subtitle"/>
        <w:rPr>
          <w:rFonts w:ascii="Times New Roman" w:hAnsi="Times New Roman" w:cs="Times New Roman"/>
        </w:rPr>
      </w:pPr>
    </w:p>
    <w:p w14:paraId="597B895B" w14:textId="7589DC32" w:rsidR="00843D1E" w:rsidRPr="00040B7D" w:rsidRDefault="00843D1E" w:rsidP="00843D1E">
      <w:pPr>
        <w:pStyle w:val="ContactInfo"/>
        <w:ind w:left="1440" w:firstLine="720"/>
        <w:jc w:val="left"/>
        <w:rPr>
          <w:rFonts w:ascii="Times New Roman" w:hAnsi="Times New Roman" w:cs="Times New Roman"/>
        </w:rPr>
      </w:pPr>
      <w:r w:rsidRPr="00040B7D">
        <w:rPr>
          <w:rFonts w:ascii="Times New Roman" w:hAnsi="Times New Roman" w:cs="Times New Roman"/>
        </w:rPr>
        <w:t xml:space="preserve">Module: DOC </w:t>
      </w:r>
      <w:r w:rsidR="00477E5D">
        <w:rPr>
          <w:rFonts w:ascii="Times New Roman" w:hAnsi="Times New Roman" w:cs="Times New Roman"/>
        </w:rPr>
        <w:t>333</w:t>
      </w:r>
      <w:r w:rsidRPr="00040B7D">
        <w:rPr>
          <w:rFonts w:ascii="Times New Roman" w:hAnsi="Times New Roman" w:cs="Times New Roman"/>
        </w:rPr>
        <w:t xml:space="preserve"> </w:t>
      </w:r>
      <w:r w:rsidR="00477E5D">
        <w:rPr>
          <w:rFonts w:ascii="Times New Roman" w:hAnsi="Times New Roman" w:cs="Times New Roman"/>
        </w:rPr>
        <w:t>Introduction to Programming Principles</w:t>
      </w:r>
    </w:p>
    <w:p w14:paraId="1F41636C" w14:textId="461BC66D" w:rsidR="00843D1E" w:rsidRPr="00040B7D" w:rsidRDefault="00843D1E" w:rsidP="00843D1E">
      <w:pPr>
        <w:pStyle w:val="ContactInfo"/>
        <w:rPr>
          <w:rFonts w:ascii="Times New Roman" w:hAnsi="Times New Roman" w:cs="Times New Roman"/>
        </w:rPr>
      </w:pPr>
      <w:r w:rsidRPr="00040B7D">
        <w:rPr>
          <w:rFonts w:ascii="Times New Roman" w:hAnsi="Times New Roman" w:cs="Times New Roman"/>
        </w:rPr>
        <w:t xml:space="preserve">Module Leader: </w:t>
      </w:r>
      <w:r w:rsidR="00477E5D">
        <w:rPr>
          <w:rFonts w:ascii="Times New Roman" w:hAnsi="Times New Roman" w:cs="Times New Roman"/>
        </w:rPr>
        <w:t>Mr. Sudarshan</w:t>
      </w:r>
      <w:r w:rsidRPr="00040B7D">
        <w:rPr>
          <w:rFonts w:ascii="Times New Roman" w:hAnsi="Times New Roman" w:cs="Times New Roman"/>
        </w:rPr>
        <w:t xml:space="preserve"> </w:t>
      </w:r>
      <w:r w:rsidR="00477E5D">
        <w:rPr>
          <w:rFonts w:ascii="Times New Roman" w:hAnsi="Times New Roman" w:cs="Times New Roman"/>
        </w:rPr>
        <w:t>Welihinda</w:t>
      </w:r>
    </w:p>
    <w:p w14:paraId="449EA54C" w14:textId="1FC04B8E" w:rsidR="00843D1E" w:rsidRPr="00040B7D" w:rsidRDefault="00433B4E" w:rsidP="00843D1E">
      <w:pPr>
        <w:pStyle w:val="ContactInfo"/>
        <w:rPr>
          <w:rFonts w:ascii="Times New Roman" w:hAnsi="Times New Roman" w:cs="Times New Roman"/>
        </w:rPr>
      </w:pPr>
      <w:r w:rsidRPr="00040B7D">
        <w:rPr>
          <w:rFonts w:ascii="Times New Roman" w:hAnsi="Times New Roman" w:cs="Times New Roman"/>
        </w:rPr>
        <w:t>Assignment</w:t>
      </w:r>
      <w:r w:rsidR="00843D1E" w:rsidRPr="00040B7D">
        <w:rPr>
          <w:rFonts w:ascii="Times New Roman" w:hAnsi="Times New Roman" w:cs="Times New Roman"/>
        </w:rPr>
        <w:t xml:space="preserve"> Type: Individual</w:t>
      </w:r>
    </w:p>
    <w:p w14:paraId="370960C5" w14:textId="268F0131" w:rsidR="00843D1E" w:rsidRPr="00040B7D" w:rsidRDefault="00843D1E" w:rsidP="00843D1E">
      <w:pPr>
        <w:pStyle w:val="ContactInfo"/>
        <w:rPr>
          <w:rFonts w:ascii="Times New Roman" w:hAnsi="Times New Roman" w:cs="Times New Roman"/>
        </w:rPr>
      </w:pPr>
      <w:r w:rsidRPr="00040B7D">
        <w:rPr>
          <w:rFonts w:ascii="Times New Roman" w:hAnsi="Times New Roman" w:cs="Times New Roman"/>
        </w:rPr>
        <w:t>Submission Date: 2023.1</w:t>
      </w:r>
      <w:r w:rsidR="00477E5D">
        <w:rPr>
          <w:rFonts w:ascii="Times New Roman" w:hAnsi="Times New Roman" w:cs="Times New Roman"/>
        </w:rPr>
        <w:t>2.11</w:t>
      </w:r>
    </w:p>
    <w:p w14:paraId="02E90C36" w14:textId="77777777" w:rsidR="00843D1E" w:rsidRPr="00040B7D" w:rsidRDefault="00843D1E" w:rsidP="00843D1E">
      <w:pPr>
        <w:pStyle w:val="ContactInfo"/>
        <w:rPr>
          <w:rFonts w:ascii="Times New Roman" w:hAnsi="Times New Roman" w:cs="Times New Roman"/>
        </w:rPr>
      </w:pPr>
    </w:p>
    <w:p w14:paraId="1FC4283E" w14:textId="77777777" w:rsidR="00843D1E" w:rsidRPr="00040B7D" w:rsidRDefault="00843D1E" w:rsidP="00843D1E">
      <w:pPr>
        <w:pStyle w:val="ContactInfo"/>
        <w:rPr>
          <w:rFonts w:ascii="Times New Roman" w:hAnsi="Times New Roman" w:cs="Times New Roman"/>
        </w:rPr>
      </w:pPr>
      <w:r w:rsidRPr="00040B7D">
        <w:rPr>
          <w:rFonts w:ascii="Times New Roman" w:hAnsi="Times New Roman" w:cs="Times New Roman"/>
        </w:rPr>
        <w:t>Student ID: 20231264</w:t>
      </w:r>
    </w:p>
    <w:p w14:paraId="50F0FD5B" w14:textId="77777777" w:rsidR="00843D1E" w:rsidRPr="00040B7D" w:rsidRDefault="00843D1E" w:rsidP="00843D1E">
      <w:pPr>
        <w:pStyle w:val="ContactInfo"/>
        <w:rPr>
          <w:rFonts w:ascii="Times New Roman" w:hAnsi="Times New Roman" w:cs="Times New Roman"/>
        </w:rPr>
      </w:pPr>
      <w:r w:rsidRPr="00040B7D">
        <w:rPr>
          <w:rFonts w:ascii="Times New Roman" w:hAnsi="Times New Roman" w:cs="Times New Roman"/>
        </w:rPr>
        <w:t>Student Name: Ranuga Disansa Belpa Gamage</w:t>
      </w:r>
    </w:p>
    <w:p w14:paraId="6C41CBB0" w14:textId="2C78A00C" w:rsidR="00843D1E" w:rsidRPr="00040B7D" w:rsidRDefault="00843D1E" w:rsidP="00843D1E">
      <w:pPr>
        <w:pStyle w:val="ContactInfo"/>
        <w:rPr>
          <w:rFonts w:ascii="Times New Roman" w:hAnsi="Times New Roman" w:cs="Times New Roman"/>
        </w:rPr>
      </w:pPr>
      <w:r w:rsidRPr="00040B7D">
        <w:rPr>
          <w:rFonts w:ascii="Times New Roman" w:hAnsi="Times New Roman" w:cs="Times New Roman"/>
        </w:rPr>
        <w:t xml:space="preserve">Student Email: </w:t>
      </w:r>
      <w:hyperlink r:id="rId9" w:history="1">
        <w:r w:rsidRPr="00040B7D">
          <w:rPr>
            <w:rStyle w:val="Hyperlink"/>
            <w:rFonts w:ascii="Times New Roman" w:hAnsi="Times New Roman" w:cs="Times New Roman"/>
          </w:rPr>
          <w:t>ranuga.20231264@iit.ac.lk</w:t>
        </w:r>
      </w:hyperlink>
    </w:p>
    <w:p w14:paraId="045913D1" w14:textId="1A4BEC8D" w:rsidR="00905835" w:rsidRPr="00477E5D" w:rsidRDefault="00C6554A" w:rsidP="00477E5D">
      <w:pPr>
        <w:pStyle w:val="ContactInfo"/>
        <w:jc w:val="left"/>
        <w:rPr>
          <w:rFonts w:ascii="Times New Roman" w:hAnsi="Times New Roman" w:cs="Times New Roman"/>
        </w:rPr>
      </w:pPr>
      <w:r w:rsidRPr="00040B7D">
        <w:rPr>
          <w:rFonts w:ascii="Times New Roman" w:hAnsi="Times New Roman" w:cs="Times New Roman"/>
        </w:rPr>
        <w:br w:type="page"/>
      </w:r>
      <w:r w:rsidR="00C45F1C" w:rsidRPr="00040B7D">
        <w:rPr>
          <w:rFonts w:ascii="Times New Roman" w:hAnsi="Times New Roman" w:cs="Times New Roman"/>
          <w:color w:val="F86E52"/>
          <w:sz w:val="50"/>
          <w:szCs w:val="50"/>
        </w:rPr>
        <w:lastRenderedPageBreak/>
        <w:t>Acknowledgement</w:t>
      </w:r>
    </w:p>
    <w:p w14:paraId="35F2BD55" w14:textId="67F24EAB" w:rsidR="00905835" w:rsidRPr="00040B7D" w:rsidRDefault="00A16914" w:rsidP="00905835">
      <w:pPr>
        <w:rPr>
          <w:rFonts w:ascii="Times New Roman" w:hAnsi="Times New Roman" w:cs="Times New Roman"/>
          <w:sz w:val="30"/>
          <w:szCs w:val="30"/>
        </w:rPr>
      </w:pPr>
      <w:r w:rsidRPr="00040B7D">
        <w:rPr>
          <w:rFonts w:ascii="Times New Roman" w:hAnsi="Times New Roman" w:cs="Times New Roman"/>
          <w:sz w:val="30"/>
          <w:szCs w:val="30"/>
        </w:rPr>
        <w:t xml:space="preserve">I </w:t>
      </w:r>
      <w:r w:rsidR="00DD401F" w:rsidRPr="00040B7D">
        <w:rPr>
          <w:rFonts w:ascii="Times New Roman" w:hAnsi="Times New Roman" w:cs="Times New Roman"/>
          <w:sz w:val="30"/>
          <w:szCs w:val="30"/>
        </w:rPr>
        <w:t>want</w:t>
      </w:r>
      <w:r w:rsidRPr="00040B7D">
        <w:rPr>
          <w:rFonts w:ascii="Times New Roman" w:hAnsi="Times New Roman" w:cs="Times New Roman"/>
          <w:sz w:val="30"/>
          <w:szCs w:val="30"/>
        </w:rPr>
        <w:t xml:space="preserve"> to express my appreciation to those who have helped </w:t>
      </w:r>
      <w:r w:rsidR="00DD401F" w:rsidRPr="00040B7D">
        <w:rPr>
          <w:rFonts w:ascii="Times New Roman" w:hAnsi="Times New Roman" w:cs="Times New Roman"/>
          <w:sz w:val="30"/>
          <w:szCs w:val="30"/>
        </w:rPr>
        <w:t>complete</w:t>
      </w:r>
      <w:r w:rsidRPr="00040B7D">
        <w:rPr>
          <w:rFonts w:ascii="Times New Roman" w:hAnsi="Times New Roman" w:cs="Times New Roman"/>
          <w:sz w:val="30"/>
          <w:szCs w:val="30"/>
        </w:rPr>
        <w:t xml:space="preserve"> this report. </w:t>
      </w:r>
    </w:p>
    <w:p w14:paraId="1DCD580A" w14:textId="5AE290DB" w:rsidR="00521866" w:rsidRPr="00040B7D" w:rsidRDefault="00A16914" w:rsidP="0065632F">
      <w:pPr>
        <w:rPr>
          <w:rFonts w:ascii="Times New Roman" w:hAnsi="Times New Roman" w:cs="Times New Roman"/>
          <w:sz w:val="30"/>
          <w:szCs w:val="30"/>
        </w:rPr>
      </w:pPr>
      <w:r w:rsidRPr="00040B7D">
        <w:rPr>
          <w:rFonts w:ascii="Times New Roman" w:hAnsi="Times New Roman" w:cs="Times New Roman"/>
          <w:sz w:val="30"/>
          <w:szCs w:val="30"/>
        </w:rPr>
        <w:t xml:space="preserve">I have been able to </w:t>
      </w:r>
      <w:r w:rsidR="00EA2D76" w:rsidRPr="00040B7D">
        <w:rPr>
          <w:rFonts w:ascii="Times New Roman" w:hAnsi="Times New Roman" w:cs="Times New Roman"/>
          <w:sz w:val="30"/>
          <w:szCs w:val="30"/>
        </w:rPr>
        <w:t>complete</w:t>
      </w:r>
      <w:r w:rsidRPr="00040B7D">
        <w:rPr>
          <w:rFonts w:ascii="Times New Roman" w:hAnsi="Times New Roman" w:cs="Times New Roman"/>
          <w:sz w:val="30"/>
          <w:szCs w:val="30"/>
        </w:rPr>
        <w:t xml:space="preserve"> this report </w:t>
      </w:r>
      <w:r w:rsidR="00C45F1C" w:rsidRPr="00040B7D">
        <w:rPr>
          <w:rFonts w:ascii="Times New Roman" w:hAnsi="Times New Roman" w:cs="Times New Roman"/>
          <w:sz w:val="30"/>
          <w:szCs w:val="30"/>
        </w:rPr>
        <w:t>because of</w:t>
      </w:r>
      <w:r w:rsidRPr="00040B7D">
        <w:rPr>
          <w:rFonts w:ascii="Times New Roman" w:hAnsi="Times New Roman" w:cs="Times New Roman"/>
          <w:sz w:val="30"/>
          <w:szCs w:val="30"/>
        </w:rPr>
        <w:t xml:space="preserve"> the Academic advisor </w:t>
      </w:r>
      <w:r w:rsidR="00477E5D" w:rsidRPr="005F7CF4">
        <w:rPr>
          <w:rFonts w:ascii="Times New Roman" w:hAnsi="Times New Roman" w:cs="Times New Roman"/>
          <w:sz w:val="32"/>
          <w:szCs w:val="32"/>
        </w:rPr>
        <w:t>M</w:t>
      </w:r>
      <w:r w:rsidR="00477E5D">
        <w:rPr>
          <w:rFonts w:ascii="Times New Roman" w:hAnsi="Times New Roman" w:cs="Times New Roman"/>
          <w:sz w:val="32"/>
          <w:szCs w:val="32"/>
        </w:rPr>
        <w:t>r. Sudarshan Welihinda</w:t>
      </w:r>
      <w:r w:rsidRPr="00040B7D">
        <w:rPr>
          <w:rFonts w:ascii="Times New Roman" w:hAnsi="Times New Roman" w:cs="Times New Roman"/>
          <w:sz w:val="30"/>
          <w:szCs w:val="30"/>
        </w:rPr>
        <w:t xml:space="preserve"> for their invaluable support, mentorship</w:t>
      </w:r>
      <w:r w:rsidR="00C45F1C" w:rsidRPr="00040B7D">
        <w:rPr>
          <w:rFonts w:ascii="Times New Roman" w:hAnsi="Times New Roman" w:cs="Times New Roman"/>
          <w:sz w:val="30"/>
          <w:szCs w:val="30"/>
        </w:rPr>
        <w:t>,</w:t>
      </w:r>
      <w:r w:rsidRPr="00040B7D">
        <w:rPr>
          <w:rFonts w:ascii="Times New Roman" w:hAnsi="Times New Roman" w:cs="Times New Roman"/>
          <w:sz w:val="30"/>
          <w:szCs w:val="30"/>
        </w:rPr>
        <w:t xml:space="preserve"> and feedback and the </w:t>
      </w:r>
      <w:r w:rsidR="00EA2D76" w:rsidRPr="00040B7D">
        <w:rPr>
          <w:rFonts w:ascii="Times New Roman" w:hAnsi="Times New Roman" w:cs="Times New Roman"/>
          <w:sz w:val="30"/>
          <w:szCs w:val="30"/>
        </w:rPr>
        <w:t>faculty</w:t>
      </w:r>
      <w:r w:rsidRPr="00040B7D">
        <w:rPr>
          <w:rFonts w:ascii="Times New Roman" w:hAnsi="Times New Roman" w:cs="Times New Roman"/>
          <w:sz w:val="30"/>
          <w:szCs w:val="30"/>
        </w:rPr>
        <w:t xml:space="preserve"> </w:t>
      </w:r>
      <w:r w:rsidR="00EA2D76" w:rsidRPr="00040B7D">
        <w:rPr>
          <w:rFonts w:ascii="Times New Roman" w:hAnsi="Times New Roman" w:cs="Times New Roman"/>
          <w:sz w:val="30"/>
          <w:szCs w:val="30"/>
        </w:rPr>
        <w:t>members</w:t>
      </w:r>
      <w:r w:rsidRPr="00040B7D">
        <w:rPr>
          <w:rFonts w:ascii="Times New Roman" w:hAnsi="Times New Roman" w:cs="Times New Roman"/>
          <w:sz w:val="30"/>
          <w:szCs w:val="30"/>
        </w:rPr>
        <w:t xml:space="preserve"> of Doc </w:t>
      </w:r>
      <w:r w:rsidR="00477E5D">
        <w:rPr>
          <w:rFonts w:ascii="Times New Roman" w:hAnsi="Times New Roman" w:cs="Times New Roman"/>
          <w:sz w:val="30"/>
          <w:szCs w:val="30"/>
        </w:rPr>
        <w:t>333</w:t>
      </w:r>
      <w:r w:rsidRPr="00040B7D">
        <w:rPr>
          <w:rFonts w:ascii="Times New Roman" w:hAnsi="Times New Roman" w:cs="Times New Roman"/>
          <w:sz w:val="30"/>
          <w:szCs w:val="30"/>
        </w:rPr>
        <w:t xml:space="preserve"> (</w:t>
      </w:r>
      <w:r w:rsidR="00477E5D">
        <w:rPr>
          <w:rFonts w:ascii="Times New Roman" w:hAnsi="Times New Roman" w:cs="Times New Roman"/>
          <w:sz w:val="30"/>
          <w:szCs w:val="30"/>
        </w:rPr>
        <w:t>Introduction to Programming Principles</w:t>
      </w:r>
      <w:r w:rsidRPr="00040B7D">
        <w:rPr>
          <w:rFonts w:ascii="Times New Roman" w:hAnsi="Times New Roman" w:cs="Times New Roman"/>
          <w:sz w:val="30"/>
          <w:szCs w:val="30"/>
        </w:rPr>
        <w:t>).</w:t>
      </w:r>
    </w:p>
    <w:p w14:paraId="58DF6740" w14:textId="775CB6DB" w:rsidR="00A16914" w:rsidRPr="00040B7D" w:rsidRDefault="00EA2D76" w:rsidP="0065632F">
      <w:pPr>
        <w:rPr>
          <w:rFonts w:ascii="Times New Roman" w:hAnsi="Times New Roman" w:cs="Times New Roman"/>
          <w:sz w:val="30"/>
          <w:szCs w:val="30"/>
        </w:rPr>
      </w:pPr>
      <w:r w:rsidRPr="00040B7D">
        <w:rPr>
          <w:rFonts w:ascii="Times New Roman" w:hAnsi="Times New Roman" w:cs="Times New Roman"/>
          <w:sz w:val="30"/>
          <w:szCs w:val="30"/>
        </w:rPr>
        <w:t>Additionally,</w:t>
      </w:r>
      <w:r w:rsidR="00A16914" w:rsidRPr="00040B7D">
        <w:rPr>
          <w:rFonts w:ascii="Times New Roman" w:hAnsi="Times New Roman" w:cs="Times New Roman"/>
          <w:sz w:val="30"/>
          <w:szCs w:val="30"/>
        </w:rPr>
        <w:t xml:space="preserve"> I would like to thank my family </w:t>
      </w:r>
      <w:r w:rsidRPr="00040B7D">
        <w:rPr>
          <w:rFonts w:ascii="Times New Roman" w:hAnsi="Times New Roman" w:cs="Times New Roman"/>
          <w:sz w:val="30"/>
          <w:szCs w:val="30"/>
        </w:rPr>
        <w:t>members</w:t>
      </w:r>
      <w:r w:rsidR="00A16914" w:rsidRPr="00040B7D">
        <w:rPr>
          <w:rFonts w:ascii="Times New Roman" w:hAnsi="Times New Roman" w:cs="Times New Roman"/>
          <w:sz w:val="30"/>
          <w:szCs w:val="30"/>
        </w:rPr>
        <w:t xml:space="preserve"> for their unwilling encouragement and help throughout the report.</w:t>
      </w:r>
    </w:p>
    <w:p w14:paraId="040C8D5B" w14:textId="22E7621A" w:rsidR="00A16914" w:rsidRPr="00040B7D" w:rsidRDefault="00A16914" w:rsidP="0065632F">
      <w:pPr>
        <w:rPr>
          <w:rFonts w:ascii="Times New Roman" w:hAnsi="Times New Roman" w:cs="Times New Roman"/>
          <w:sz w:val="30"/>
          <w:szCs w:val="30"/>
        </w:rPr>
      </w:pPr>
      <w:r w:rsidRPr="00040B7D">
        <w:rPr>
          <w:rFonts w:ascii="Times New Roman" w:hAnsi="Times New Roman" w:cs="Times New Roman"/>
          <w:sz w:val="30"/>
          <w:szCs w:val="30"/>
        </w:rPr>
        <w:t>Thank you.</w:t>
      </w:r>
    </w:p>
    <w:p w14:paraId="372812DD" w14:textId="77777777" w:rsidR="00521866" w:rsidRPr="00040B7D" w:rsidRDefault="00521866" w:rsidP="0065632F">
      <w:pPr>
        <w:rPr>
          <w:rFonts w:ascii="Times New Roman" w:hAnsi="Times New Roman" w:cs="Times New Roman"/>
          <w:sz w:val="25"/>
          <w:szCs w:val="25"/>
        </w:rPr>
      </w:pPr>
    </w:p>
    <w:p w14:paraId="201B2E60" w14:textId="77777777" w:rsidR="00521866" w:rsidRPr="00040B7D" w:rsidRDefault="00521866" w:rsidP="0065632F">
      <w:pPr>
        <w:rPr>
          <w:rFonts w:ascii="Times New Roman" w:hAnsi="Times New Roman" w:cs="Times New Roman"/>
          <w:sz w:val="25"/>
          <w:szCs w:val="25"/>
        </w:rPr>
      </w:pPr>
    </w:p>
    <w:p w14:paraId="14D26438" w14:textId="77777777" w:rsidR="00521866" w:rsidRPr="00040B7D" w:rsidRDefault="00521866" w:rsidP="0065632F">
      <w:pPr>
        <w:rPr>
          <w:rFonts w:ascii="Times New Roman" w:hAnsi="Times New Roman" w:cs="Times New Roman"/>
          <w:sz w:val="25"/>
          <w:szCs w:val="25"/>
        </w:rPr>
      </w:pPr>
    </w:p>
    <w:p w14:paraId="5DFBF52C" w14:textId="77777777" w:rsidR="00521866" w:rsidRPr="00040B7D" w:rsidRDefault="00521866" w:rsidP="0065632F">
      <w:pPr>
        <w:rPr>
          <w:rFonts w:ascii="Times New Roman" w:hAnsi="Times New Roman" w:cs="Times New Roman"/>
          <w:sz w:val="25"/>
          <w:szCs w:val="25"/>
        </w:rPr>
      </w:pPr>
    </w:p>
    <w:p w14:paraId="70E455B9" w14:textId="77777777" w:rsidR="00521866" w:rsidRPr="00040B7D" w:rsidRDefault="00521866" w:rsidP="0065632F">
      <w:pPr>
        <w:rPr>
          <w:rFonts w:ascii="Times New Roman" w:hAnsi="Times New Roman" w:cs="Times New Roman"/>
          <w:sz w:val="25"/>
          <w:szCs w:val="25"/>
        </w:rPr>
      </w:pPr>
    </w:p>
    <w:p w14:paraId="2306FB1B" w14:textId="77777777" w:rsidR="00521866" w:rsidRPr="00040B7D" w:rsidRDefault="00521866" w:rsidP="0065632F">
      <w:pPr>
        <w:rPr>
          <w:rFonts w:ascii="Times New Roman" w:hAnsi="Times New Roman" w:cs="Times New Roman"/>
          <w:sz w:val="25"/>
          <w:szCs w:val="25"/>
        </w:rPr>
      </w:pPr>
    </w:p>
    <w:p w14:paraId="5D1443DE" w14:textId="77777777" w:rsidR="00521866" w:rsidRPr="00040B7D" w:rsidRDefault="00521866" w:rsidP="0065632F">
      <w:pPr>
        <w:rPr>
          <w:rFonts w:ascii="Times New Roman" w:hAnsi="Times New Roman" w:cs="Times New Roman"/>
          <w:sz w:val="25"/>
          <w:szCs w:val="25"/>
        </w:rPr>
      </w:pPr>
    </w:p>
    <w:p w14:paraId="5F1ADB62" w14:textId="77777777" w:rsidR="00521866" w:rsidRPr="00040B7D" w:rsidRDefault="00521866" w:rsidP="0065632F">
      <w:pPr>
        <w:rPr>
          <w:rFonts w:ascii="Times New Roman" w:hAnsi="Times New Roman" w:cs="Times New Roman"/>
          <w:sz w:val="25"/>
          <w:szCs w:val="25"/>
        </w:rPr>
      </w:pPr>
    </w:p>
    <w:p w14:paraId="744CBE44" w14:textId="77777777" w:rsidR="00521866" w:rsidRPr="00040B7D" w:rsidRDefault="00521866" w:rsidP="0065632F">
      <w:pPr>
        <w:rPr>
          <w:rFonts w:ascii="Times New Roman" w:hAnsi="Times New Roman" w:cs="Times New Roman"/>
          <w:sz w:val="25"/>
          <w:szCs w:val="25"/>
        </w:rPr>
      </w:pPr>
    </w:p>
    <w:p w14:paraId="1B019989" w14:textId="77777777" w:rsidR="00521866" w:rsidRPr="00040B7D" w:rsidRDefault="00521866" w:rsidP="0065632F">
      <w:pPr>
        <w:rPr>
          <w:rFonts w:ascii="Times New Roman" w:hAnsi="Times New Roman" w:cs="Times New Roman"/>
          <w:sz w:val="25"/>
          <w:szCs w:val="25"/>
        </w:rPr>
      </w:pPr>
    </w:p>
    <w:p w14:paraId="6FFB1D38" w14:textId="77777777" w:rsidR="00521866" w:rsidRPr="00040B7D" w:rsidRDefault="00521866" w:rsidP="0065632F">
      <w:pPr>
        <w:rPr>
          <w:rFonts w:ascii="Times New Roman" w:hAnsi="Times New Roman" w:cs="Times New Roman"/>
          <w:sz w:val="25"/>
          <w:szCs w:val="25"/>
        </w:rPr>
      </w:pPr>
    </w:p>
    <w:p w14:paraId="2D31B657" w14:textId="77777777" w:rsidR="00521866" w:rsidRPr="00040B7D" w:rsidRDefault="00521866" w:rsidP="0065632F">
      <w:pPr>
        <w:rPr>
          <w:rFonts w:ascii="Times New Roman" w:hAnsi="Times New Roman" w:cs="Times New Roman"/>
          <w:sz w:val="25"/>
          <w:szCs w:val="25"/>
        </w:rPr>
      </w:pPr>
    </w:p>
    <w:p w14:paraId="5E893053" w14:textId="77777777" w:rsidR="00EA2D76" w:rsidRPr="00040B7D" w:rsidRDefault="00EA2D76" w:rsidP="0065632F">
      <w:pPr>
        <w:rPr>
          <w:rFonts w:ascii="Times New Roman" w:hAnsi="Times New Roman" w:cs="Times New Roman"/>
          <w:sz w:val="25"/>
          <w:szCs w:val="25"/>
        </w:rPr>
      </w:pPr>
    </w:p>
    <w:p w14:paraId="088CBDDC" w14:textId="77777777" w:rsidR="00EA2D76" w:rsidRPr="00040B7D" w:rsidRDefault="00EA2D76" w:rsidP="0065632F">
      <w:pPr>
        <w:rPr>
          <w:rFonts w:ascii="Times New Roman" w:hAnsi="Times New Roman" w:cs="Times New Roman"/>
          <w:sz w:val="25"/>
          <w:szCs w:val="25"/>
        </w:rPr>
      </w:pPr>
    </w:p>
    <w:sdt>
      <w:sdtPr>
        <w:rPr>
          <w:rFonts w:ascii="Times New Roman" w:eastAsiaTheme="minorHAnsi" w:hAnsi="Times New Roman" w:cs="Times New Roman"/>
          <w:color w:val="595959" w:themeColor="text1" w:themeTint="A6"/>
          <w:sz w:val="22"/>
          <w:szCs w:val="22"/>
        </w:rPr>
        <w:id w:val="1123889975"/>
        <w:docPartObj>
          <w:docPartGallery w:val="Table of Contents"/>
          <w:docPartUnique/>
        </w:docPartObj>
      </w:sdtPr>
      <w:sdtEndPr>
        <w:rPr>
          <w:b/>
          <w:bCs/>
          <w:noProof/>
        </w:rPr>
      </w:sdtEndPr>
      <w:sdtContent>
        <w:p w14:paraId="44EB7AAC" w14:textId="260ED144" w:rsidR="00521866" w:rsidRPr="00040B7D" w:rsidRDefault="00521866">
          <w:pPr>
            <w:pStyle w:val="TOCHeading"/>
            <w:rPr>
              <w:rFonts w:ascii="Times New Roman" w:hAnsi="Times New Roman" w:cs="Times New Roman"/>
              <w:color w:val="FF0000"/>
            </w:rPr>
          </w:pPr>
          <w:r w:rsidRPr="00040B7D">
            <w:rPr>
              <w:rFonts w:ascii="Times New Roman" w:hAnsi="Times New Roman" w:cs="Times New Roman"/>
              <w:color w:val="FF0000"/>
            </w:rPr>
            <w:t>Table of Contents</w:t>
          </w:r>
        </w:p>
        <w:p w14:paraId="587D7D72" w14:textId="118EB74A" w:rsidR="00BA09EF" w:rsidRDefault="00521866">
          <w:pPr>
            <w:pStyle w:val="TOC1"/>
            <w:tabs>
              <w:tab w:val="right" w:leader="dot" w:pos="8630"/>
            </w:tabs>
            <w:rPr>
              <w:rFonts w:eastAsiaTheme="minorEastAsia"/>
              <w:noProof/>
              <w:color w:val="auto"/>
              <w:kern w:val="2"/>
              <w14:ligatures w14:val="standardContextual"/>
            </w:rPr>
          </w:pPr>
          <w:r w:rsidRPr="00040B7D">
            <w:rPr>
              <w:rFonts w:ascii="Times New Roman" w:hAnsi="Times New Roman" w:cs="Times New Roman"/>
              <w:sz w:val="25"/>
              <w:szCs w:val="25"/>
            </w:rPr>
            <w:fldChar w:fldCharType="begin"/>
          </w:r>
          <w:r w:rsidRPr="00040B7D">
            <w:rPr>
              <w:rFonts w:ascii="Times New Roman" w:hAnsi="Times New Roman" w:cs="Times New Roman"/>
              <w:sz w:val="25"/>
              <w:szCs w:val="25"/>
            </w:rPr>
            <w:instrText xml:space="preserve"> TOC \o "1-3" \h \z \u </w:instrText>
          </w:r>
          <w:r w:rsidRPr="00040B7D">
            <w:rPr>
              <w:rFonts w:ascii="Times New Roman" w:hAnsi="Times New Roman" w:cs="Times New Roman"/>
              <w:sz w:val="25"/>
              <w:szCs w:val="25"/>
            </w:rPr>
            <w:fldChar w:fldCharType="separate"/>
          </w:r>
          <w:hyperlink w:anchor="_Toc152912313" w:history="1">
            <w:r w:rsidR="00BA09EF" w:rsidRPr="00355152">
              <w:rPr>
                <w:rStyle w:val="Hyperlink"/>
                <w:rFonts w:ascii="Times New Roman" w:hAnsi="Times New Roman" w:cs="Times New Roman"/>
                <w:noProof/>
              </w:rPr>
              <w:t>Introduction</w:t>
            </w:r>
            <w:r w:rsidR="00BA09EF">
              <w:rPr>
                <w:noProof/>
                <w:webHidden/>
              </w:rPr>
              <w:tab/>
            </w:r>
            <w:r w:rsidR="00BA09EF">
              <w:rPr>
                <w:noProof/>
                <w:webHidden/>
              </w:rPr>
              <w:fldChar w:fldCharType="begin"/>
            </w:r>
            <w:r w:rsidR="00BA09EF">
              <w:rPr>
                <w:noProof/>
                <w:webHidden/>
              </w:rPr>
              <w:instrText xml:space="preserve"> PAGEREF _Toc152912313 \h </w:instrText>
            </w:r>
            <w:r w:rsidR="00BA09EF">
              <w:rPr>
                <w:noProof/>
                <w:webHidden/>
              </w:rPr>
            </w:r>
            <w:r w:rsidR="00BA09EF">
              <w:rPr>
                <w:noProof/>
                <w:webHidden/>
              </w:rPr>
              <w:fldChar w:fldCharType="separate"/>
            </w:r>
            <w:r w:rsidR="00BA09EF">
              <w:rPr>
                <w:noProof/>
                <w:webHidden/>
              </w:rPr>
              <w:t>4</w:t>
            </w:r>
            <w:r w:rsidR="00BA09EF">
              <w:rPr>
                <w:noProof/>
                <w:webHidden/>
              </w:rPr>
              <w:fldChar w:fldCharType="end"/>
            </w:r>
          </w:hyperlink>
        </w:p>
        <w:p w14:paraId="61425A93" w14:textId="3D38A38F" w:rsidR="00BA09EF" w:rsidRDefault="00000000">
          <w:pPr>
            <w:pStyle w:val="TOC2"/>
            <w:tabs>
              <w:tab w:val="right" w:leader="dot" w:pos="8630"/>
            </w:tabs>
            <w:rPr>
              <w:rFonts w:eastAsiaTheme="minorEastAsia"/>
              <w:noProof/>
              <w:color w:val="auto"/>
              <w:kern w:val="2"/>
              <w14:ligatures w14:val="standardContextual"/>
            </w:rPr>
          </w:pPr>
          <w:hyperlink w:anchor="_Toc152912314" w:history="1">
            <w:r w:rsidR="00BA09EF" w:rsidRPr="00355152">
              <w:rPr>
                <w:rStyle w:val="Hyperlink"/>
                <w:noProof/>
              </w:rPr>
              <w:t>The Problem</w:t>
            </w:r>
            <w:r w:rsidR="00BA09EF">
              <w:rPr>
                <w:noProof/>
                <w:webHidden/>
              </w:rPr>
              <w:tab/>
            </w:r>
            <w:r w:rsidR="00BA09EF">
              <w:rPr>
                <w:noProof/>
                <w:webHidden/>
              </w:rPr>
              <w:fldChar w:fldCharType="begin"/>
            </w:r>
            <w:r w:rsidR="00BA09EF">
              <w:rPr>
                <w:noProof/>
                <w:webHidden/>
              </w:rPr>
              <w:instrText xml:space="preserve"> PAGEREF _Toc152912314 \h </w:instrText>
            </w:r>
            <w:r w:rsidR="00BA09EF">
              <w:rPr>
                <w:noProof/>
                <w:webHidden/>
              </w:rPr>
            </w:r>
            <w:r w:rsidR="00BA09EF">
              <w:rPr>
                <w:noProof/>
                <w:webHidden/>
              </w:rPr>
              <w:fldChar w:fldCharType="separate"/>
            </w:r>
            <w:r w:rsidR="00BA09EF">
              <w:rPr>
                <w:noProof/>
                <w:webHidden/>
              </w:rPr>
              <w:t>4</w:t>
            </w:r>
            <w:r w:rsidR="00BA09EF">
              <w:rPr>
                <w:noProof/>
                <w:webHidden/>
              </w:rPr>
              <w:fldChar w:fldCharType="end"/>
            </w:r>
          </w:hyperlink>
        </w:p>
        <w:p w14:paraId="4999A347" w14:textId="6E60519C" w:rsidR="00BA09EF" w:rsidRDefault="00000000">
          <w:pPr>
            <w:pStyle w:val="TOC1"/>
            <w:tabs>
              <w:tab w:val="right" w:leader="dot" w:pos="8630"/>
            </w:tabs>
            <w:rPr>
              <w:rFonts w:eastAsiaTheme="minorEastAsia"/>
              <w:noProof/>
              <w:color w:val="auto"/>
              <w:kern w:val="2"/>
              <w14:ligatures w14:val="standardContextual"/>
            </w:rPr>
          </w:pPr>
          <w:hyperlink w:anchor="_Toc152912315" w:history="1">
            <w:r w:rsidR="00BA09EF" w:rsidRPr="00355152">
              <w:rPr>
                <w:rStyle w:val="Hyperlink"/>
                <w:rFonts w:ascii="Times New Roman" w:hAnsi="Times New Roman" w:cs="Times New Roman"/>
                <w:noProof/>
              </w:rPr>
              <w:t>Algorithm</w:t>
            </w:r>
            <w:r w:rsidR="00BA09EF">
              <w:rPr>
                <w:noProof/>
                <w:webHidden/>
              </w:rPr>
              <w:tab/>
            </w:r>
            <w:r w:rsidR="00BA09EF">
              <w:rPr>
                <w:noProof/>
                <w:webHidden/>
              </w:rPr>
              <w:fldChar w:fldCharType="begin"/>
            </w:r>
            <w:r w:rsidR="00BA09EF">
              <w:rPr>
                <w:noProof/>
                <w:webHidden/>
              </w:rPr>
              <w:instrText xml:space="preserve"> PAGEREF _Toc152912315 \h </w:instrText>
            </w:r>
            <w:r w:rsidR="00BA09EF">
              <w:rPr>
                <w:noProof/>
                <w:webHidden/>
              </w:rPr>
            </w:r>
            <w:r w:rsidR="00BA09EF">
              <w:rPr>
                <w:noProof/>
                <w:webHidden/>
              </w:rPr>
              <w:fldChar w:fldCharType="separate"/>
            </w:r>
            <w:r w:rsidR="00BA09EF">
              <w:rPr>
                <w:noProof/>
                <w:webHidden/>
              </w:rPr>
              <w:t>5</w:t>
            </w:r>
            <w:r w:rsidR="00BA09EF">
              <w:rPr>
                <w:noProof/>
                <w:webHidden/>
              </w:rPr>
              <w:fldChar w:fldCharType="end"/>
            </w:r>
          </w:hyperlink>
        </w:p>
        <w:p w14:paraId="2619A785" w14:textId="07C08B46" w:rsidR="00BA09EF" w:rsidRDefault="00000000">
          <w:pPr>
            <w:pStyle w:val="TOC2"/>
            <w:tabs>
              <w:tab w:val="right" w:leader="dot" w:pos="8630"/>
            </w:tabs>
            <w:rPr>
              <w:rFonts w:eastAsiaTheme="minorEastAsia"/>
              <w:noProof/>
              <w:color w:val="auto"/>
              <w:kern w:val="2"/>
              <w14:ligatures w14:val="standardContextual"/>
            </w:rPr>
          </w:pPr>
          <w:hyperlink w:anchor="_Toc152912316" w:history="1">
            <w:r w:rsidR="00BA09EF" w:rsidRPr="00355152">
              <w:rPr>
                <w:rStyle w:val="Hyperlink"/>
                <w:noProof/>
              </w:rPr>
              <w:t>Syntax of the algorithm steps</w:t>
            </w:r>
            <w:r w:rsidR="00BA09EF">
              <w:rPr>
                <w:noProof/>
                <w:webHidden/>
              </w:rPr>
              <w:tab/>
            </w:r>
            <w:r w:rsidR="00BA09EF">
              <w:rPr>
                <w:noProof/>
                <w:webHidden/>
              </w:rPr>
              <w:fldChar w:fldCharType="begin"/>
            </w:r>
            <w:r w:rsidR="00BA09EF">
              <w:rPr>
                <w:noProof/>
                <w:webHidden/>
              </w:rPr>
              <w:instrText xml:space="preserve"> PAGEREF _Toc152912316 \h </w:instrText>
            </w:r>
            <w:r w:rsidR="00BA09EF">
              <w:rPr>
                <w:noProof/>
                <w:webHidden/>
              </w:rPr>
            </w:r>
            <w:r w:rsidR="00BA09EF">
              <w:rPr>
                <w:noProof/>
                <w:webHidden/>
              </w:rPr>
              <w:fldChar w:fldCharType="separate"/>
            </w:r>
            <w:r w:rsidR="00BA09EF">
              <w:rPr>
                <w:noProof/>
                <w:webHidden/>
              </w:rPr>
              <w:t>5</w:t>
            </w:r>
            <w:r w:rsidR="00BA09EF">
              <w:rPr>
                <w:noProof/>
                <w:webHidden/>
              </w:rPr>
              <w:fldChar w:fldCharType="end"/>
            </w:r>
          </w:hyperlink>
        </w:p>
        <w:p w14:paraId="18CDE43D" w14:textId="413C7328" w:rsidR="00521866" w:rsidRPr="00040B7D" w:rsidRDefault="00521866">
          <w:pPr>
            <w:rPr>
              <w:rFonts w:ascii="Times New Roman" w:hAnsi="Times New Roman" w:cs="Times New Roman"/>
            </w:rPr>
          </w:pPr>
          <w:r w:rsidRPr="00040B7D">
            <w:rPr>
              <w:rFonts w:ascii="Times New Roman" w:hAnsi="Times New Roman" w:cs="Times New Roman"/>
              <w:b/>
              <w:bCs/>
              <w:noProof/>
              <w:sz w:val="25"/>
              <w:szCs w:val="25"/>
            </w:rPr>
            <w:fldChar w:fldCharType="end"/>
          </w:r>
        </w:p>
      </w:sdtContent>
    </w:sdt>
    <w:p w14:paraId="12E117B0" w14:textId="77777777" w:rsidR="00762332" w:rsidRDefault="00762332" w:rsidP="00D27768">
      <w:pPr>
        <w:pStyle w:val="TOCHeading"/>
        <w:rPr>
          <w:rFonts w:ascii="Times New Roman" w:hAnsi="Times New Roman" w:cs="Times New Roman"/>
          <w:color w:val="FF0000"/>
        </w:rPr>
      </w:pPr>
    </w:p>
    <w:p w14:paraId="7088C226" w14:textId="77777777" w:rsidR="00762332" w:rsidRDefault="00762332" w:rsidP="00D27768">
      <w:pPr>
        <w:pStyle w:val="TOCHeading"/>
        <w:rPr>
          <w:rFonts w:ascii="Times New Roman" w:hAnsi="Times New Roman" w:cs="Times New Roman"/>
          <w:color w:val="FF0000"/>
        </w:rPr>
      </w:pPr>
    </w:p>
    <w:p w14:paraId="48BB7071" w14:textId="77777777" w:rsidR="00762332" w:rsidRDefault="00762332" w:rsidP="00D27768">
      <w:pPr>
        <w:pStyle w:val="TOCHeading"/>
        <w:rPr>
          <w:rFonts w:ascii="Times New Roman" w:hAnsi="Times New Roman" w:cs="Times New Roman"/>
          <w:color w:val="FF0000"/>
        </w:rPr>
      </w:pPr>
    </w:p>
    <w:p w14:paraId="6BEAC740" w14:textId="77777777" w:rsidR="00762332" w:rsidRDefault="00762332" w:rsidP="00D27768">
      <w:pPr>
        <w:pStyle w:val="TOCHeading"/>
        <w:rPr>
          <w:rFonts w:ascii="Times New Roman" w:hAnsi="Times New Roman" w:cs="Times New Roman"/>
          <w:color w:val="FF0000"/>
        </w:rPr>
      </w:pPr>
    </w:p>
    <w:p w14:paraId="537D4AA7" w14:textId="77777777" w:rsidR="00762332" w:rsidRDefault="00762332" w:rsidP="00D27768">
      <w:pPr>
        <w:pStyle w:val="TOCHeading"/>
        <w:rPr>
          <w:rFonts w:ascii="Times New Roman" w:hAnsi="Times New Roman" w:cs="Times New Roman"/>
          <w:color w:val="FF0000"/>
        </w:rPr>
      </w:pPr>
    </w:p>
    <w:p w14:paraId="59D06AA6" w14:textId="77777777" w:rsidR="00762332" w:rsidRDefault="00762332" w:rsidP="00D27768">
      <w:pPr>
        <w:pStyle w:val="TOCHeading"/>
        <w:rPr>
          <w:rFonts w:ascii="Times New Roman" w:hAnsi="Times New Roman" w:cs="Times New Roman"/>
          <w:color w:val="FF0000"/>
        </w:rPr>
      </w:pPr>
    </w:p>
    <w:p w14:paraId="0AE08243" w14:textId="77777777" w:rsidR="00762332" w:rsidRDefault="00762332" w:rsidP="00D27768">
      <w:pPr>
        <w:pStyle w:val="TOCHeading"/>
        <w:rPr>
          <w:rFonts w:ascii="Times New Roman" w:hAnsi="Times New Roman" w:cs="Times New Roman"/>
          <w:color w:val="FF0000"/>
        </w:rPr>
      </w:pPr>
    </w:p>
    <w:p w14:paraId="1C6EEB12" w14:textId="77777777" w:rsidR="00762332" w:rsidRDefault="00762332" w:rsidP="00D27768">
      <w:pPr>
        <w:pStyle w:val="TOCHeading"/>
        <w:rPr>
          <w:rFonts w:ascii="Times New Roman" w:hAnsi="Times New Roman" w:cs="Times New Roman"/>
          <w:color w:val="FF0000"/>
        </w:rPr>
      </w:pPr>
    </w:p>
    <w:p w14:paraId="48C8A94D" w14:textId="77777777" w:rsidR="00762332" w:rsidRDefault="00762332" w:rsidP="00D27768">
      <w:pPr>
        <w:pStyle w:val="TOCHeading"/>
        <w:rPr>
          <w:rFonts w:ascii="Times New Roman" w:hAnsi="Times New Roman" w:cs="Times New Roman"/>
          <w:color w:val="FF0000"/>
        </w:rPr>
      </w:pPr>
    </w:p>
    <w:p w14:paraId="5EC90983" w14:textId="77777777" w:rsidR="00762332" w:rsidRDefault="00762332" w:rsidP="00D27768">
      <w:pPr>
        <w:pStyle w:val="TOCHeading"/>
        <w:rPr>
          <w:rFonts w:ascii="Times New Roman" w:hAnsi="Times New Roman" w:cs="Times New Roman"/>
          <w:color w:val="FF0000"/>
        </w:rPr>
      </w:pPr>
    </w:p>
    <w:p w14:paraId="217E6E9E" w14:textId="77777777" w:rsidR="00762332" w:rsidRDefault="00762332" w:rsidP="00762332"/>
    <w:p w14:paraId="1610BF2B" w14:textId="77777777" w:rsidR="00762332" w:rsidRPr="00762332" w:rsidRDefault="00762332" w:rsidP="00762332"/>
    <w:p w14:paraId="595DCE77" w14:textId="77777777" w:rsidR="00762332" w:rsidRDefault="00762332" w:rsidP="00D27768">
      <w:pPr>
        <w:pStyle w:val="TOCHeading"/>
        <w:rPr>
          <w:rFonts w:ascii="Times New Roman" w:hAnsi="Times New Roman" w:cs="Times New Roman"/>
          <w:color w:val="FF0000"/>
        </w:rPr>
      </w:pPr>
    </w:p>
    <w:p w14:paraId="4F4D511E" w14:textId="77777777" w:rsidR="00762332" w:rsidRDefault="00762332" w:rsidP="00762332"/>
    <w:p w14:paraId="4BD9A2E5" w14:textId="77777777" w:rsidR="00762332" w:rsidRDefault="00762332" w:rsidP="00762332"/>
    <w:p w14:paraId="13889B88" w14:textId="77777777" w:rsidR="00762332" w:rsidRDefault="00762332" w:rsidP="00762332"/>
    <w:p w14:paraId="34742B6E" w14:textId="77777777" w:rsidR="00762332" w:rsidRDefault="00762332" w:rsidP="00762332"/>
    <w:p w14:paraId="56973774" w14:textId="77777777" w:rsidR="00762332" w:rsidRDefault="00762332" w:rsidP="00762332"/>
    <w:p w14:paraId="1F6C9D02" w14:textId="77777777" w:rsidR="00762332" w:rsidRDefault="00762332" w:rsidP="00762332"/>
    <w:p w14:paraId="5D626887" w14:textId="77777777" w:rsidR="00762332" w:rsidRPr="00762332" w:rsidRDefault="00762332" w:rsidP="00762332"/>
    <w:p w14:paraId="076AFB0E" w14:textId="617ED27C" w:rsidR="00D27768" w:rsidRPr="00D27768" w:rsidRDefault="00762332" w:rsidP="00D27768">
      <w:pPr>
        <w:pStyle w:val="TOCHeading"/>
        <w:rPr>
          <w:rFonts w:ascii="Times New Roman" w:hAnsi="Times New Roman" w:cs="Times New Roman"/>
          <w:color w:val="FF0000"/>
        </w:rPr>
      </w:pPr>
      <w:r>
        <w:rPr>
          <w:rFonts w:ascii="Times New Roman" w:hAnsi="Times New Roman" w:cs="Times New Roman"/>
          <w:color w:val="FF0000"/>
        </w:rPr>
        <w:t>List</w:t>
      </w:r>
      <w:r w:rsidR="00D27768" w:rsidRPr="00040B7D">
        <w:rPr>
          <w:rFonts w:ascii="Times New Roman" w:hAnsi="Times New Roman" w:cs="Times New Roman"/>
          <w:color w:val="FF0000"/>
        </w:rPr>
        <w:t xml:space="preserve"> of </w:t>
      </w:r>
      <w:r w:rsidR="00D27768">
        <w:rPr>
          <w:rFonts w:ascii="Times New Roman" w:hAnsi="Times New Roman" w:cs="Times New Roman"/>
          <w:color w:val="FF0000"/>
        </w:rPr>
        <w:t>Figures</w:t>
      </w:r>
    </w:p>
    <w:p w14:paraId="5936A6CC" w14:textId="0418C4C1" w:rsidR="00762332" w:rsidRDefault="00762332">
      <w:pPr>
        <w:pStyle w:val="TableofFigures"/>
        <w:tabs>
          <w:tab w:val="right" w:leader="dot" w:pos="8630"/>
        </w:tabs>
        <w:rPr>
          <w:rFonts w:eastAsiaTheme="minorEastAsia"/>
          <w:noProof/>
          <w:kern w:val="2"/>
          <w14:ligatures w14:val="standardContextual"/>
        </w:rPr>
      </w:pPr>
      <w:r>
        <w:rPr>
          <w:rFonts w:ascii="Times New Roman" w:hAnsi="Times New Roman" w:cs="Times New Roman"/>
          <w:sz w:val="25"/>
          <w:szCs w:val="25"/>
        </w:rPr>
        <w:fldChar w:fldCharType="begin"/>
      </w:r>
      <w:r>
        <w:rPr>
          <w:rFonts w:ascii="Times New Roman" w:hAnsi="Times New Roman" w:cs="Times New Roman"/>
          <w:sz w:val="25"/>
          <w:szCs w:val="25"/>
        </w:rPr>
        <w:instrText xml:space="preserve"> TOC \h \z \c "Figure" </w:instrText>
      </w:r>
      <w:r>
        <w:rPr>
          <w:rFonts w:ascii="Times New Roman" w:hAnsi="Times New Roman" w:cs="Times New Roman"/>
          <w:sz w:val="25"/>
          <w:szCs w:val="25"/>
        </w:rPr>
        <w:fldChar w:fldCharType="separate"/>
      </w:r>
      <w:hyperlink r:id="rId10" w:anchor="_Toc152908290" w:history="1">
        <w:r w:rsidRPr="005223B6">
          <w:rPr>
            <w:rStyle w:val="Hyperlink"/>
            <w:noProof/>
          </w:rPr>
          <w:t>Figure 1</w:t>
        </w:r>
        <w:r>
          <w:rPr>
            <w:noProof/>
            <w:webHidden/>
          </w:rPr>
          <w:tab/>
        </w:r>
        <w:r>
          <w:rPr>
            <w:noProof/>
            <w:webHidden/>
          </w:rPr>
          <w:fldChar w:fldCharType="begin"/>
        </w:r>
        <w:r>
          <w:rPr>
            <w:noProof/>
            <w:webHidden/>
          </w:rPr>
          <w:instrText xml:space="preserve"> PAGEREF _Toc152908290 \h </w:instrText>
        </w:r>
        <w:r>
          <w:rPr>
            <w:noProof/>
            <w:webHidden/>
          </w:rPr>
        </w:r>
        <w:r>
          <w:rPr>
            <w:noProof/>
            <w:webHidden/>
          </w:rPr>
          <w:fldChar w:fldCharType="separate"/>
        </w:r>
        <w:r>
          <w:rPr>
            <w:noProof/>
            <w:webHidden/>
          </w:rPr>
          <w:t>0</w:t>
        </w:r>
        <w:r>
          <w:rPr>
            <w:noProof/>
            <w:webHidden/>
          </w:rPr>
          <w:fldChar w:fldCharType="end"/>
        </w:r>
      </w:hyperlink>
    </w:p>
    <w:p w14:paraId="20A9BBC0" w14:textId="33515319" w:rsidR="00762332" w:rsidRDefault="00000000">
      <w:pPr>
        <w:pStyle w:val="TableofFigures"/>
        <w:tabs>
          <w:tab w:val="right" w:leader="dot" w:pos="8630"/>
        </w:tabs>
        <w:rPr>
          <w:rFonts w:eastAsiaTheme="minorEastAsia"/>
          <w:noProof/>
          <w:kern w:val="2"/>
          <w14:ligatures w14:val="standardContextual"/>
        </w:rPr>
      </w:pPr>
      <w:hyperlink r:id="rId11" w:anchor="_Toc152908291" w:history="1">
        <w:r w:rsidR="00762332" w:rsidRPr="005223B6">
          <w:rPr>
            <w:rStyle w:val="Hyperlink"/>
            <w:noProof/>
          </w:rPr>
          <w:t>Figure 2</w:t>
        </w:r>
        <w:r w:rsidR="00762332">
          <w:rPr>
            <w:noProof/>
            <w:webHidden/>
          </w:rPr>
          <w:tab/>
        </w:r>
        <w:r w:rsidR="00762332">
          <w:rPr>
            <w:noProof/>
            <w:webHidden/>
          </w:rPr>
          <w:fldChar w:fldCharType="begin"/>
        </w:r>
        <w:r w:rsidR="00762332">
          <w:rPr>
            <w:noProof/>
            <w:webHidden/>
          </w:rPr>
          <w:instrText xml:space="preserve"> PAGEREF _Toc152908291 \h </w:instrText>
        </w:r>
        <w:r w:rsidR="00762332">
          <w:rPr>
            <w:noProof/>
            <w:webHidden/>
          </w:rPr>
        </w:r>
        <w:r w:rsidR="00762332">
          <w:rPr>
            <w:noProof/>
            <w:webHidden/>
          </w:rPr>
          <w:fldChar w:fldCharType="separate"/>
        </w:r>
        <w:r w:rsidR="00762332">
          <w:rPr>
            <w:noProof/>
            <w:webHidden/>
          </w:rPr>
          <w:t>5</w:t>
        </w:r>
        <w:r w:rsidR="00762332">
          <w:rPr>
            <w:noProof/>
            <w:webHidden/>
          </w:rPr>
          <w:fldChar w:fldCharType="end"/>
        </w:r>
      </w:hyperlink>
    </w:p>
    <w:p w14:paraId="2A946DD9" w14:textId="035A6B09" w:rsidR="00762332" w:rsidRDefault="00000000">
      <w:pPr>
        <w:pStyle w:val="TableofFigures"/>
        <w:tabs>
          <w:tab w:val="right" w:leader="dot" w:pos="8630"/>
        </w:tabs>
        <w:rPr>
          <w:rFonts w:eastAsiaTheme="minorEastAsia"/>
          <w:noProof/>
          <w:kern w:val="2"/>
          <w14:ligatures w14:val="standardContextual"/>
        </w:rPr>
      </w:pPr>
      <w:hyperlink r:id="rId12" w:anchor="_Toc152908292" w:history="1">
        <w:r w:rsidR="00762332" w:rsidRPr="005223B6">
          <w:rPr>
            <w:rStyle w:val="Hyperlink"/>
            <w:noProof/>
          </w:rPr>
          <w:t>Figure 3</w:t>
        </w:r>
        <w:r w:rsidR="00762332">
          <w:rPr>
            <w:noProof/>
            <w:webHidden/>
          </w:rPr>
          <w:tab/>
        </w:r>
        <w:r w:rsidR="00762332">
          <w:rPr>
            <w:noProof/>
            <w:webHidden/>
          </w:rPr>
          <w:fldChar w:fldCharType="begin"/>
        </w:r>
        <w:r w:rsidR="00762332">
          <w:rPr>
            <w:noProof/>
            <w:webHidden/>
          </w:rPr>
          <w:instrText xml:space="preserve"> PAGEREF _Toc152908292 \h </w:instrText>
        </w:r>
        <w:r w:rsidR="00762332">
          <w:rPr>
            <w:noProof/>
            <w:webHidden/>
          </w:rPr>
        </w:r>
        <w:r w:rsidR="00762332">
          <w:rPr>
            <w:noProof/>
            <w:webHidden/>
          </w:rPr>
          <w:fldChar w:fldCharType="separate"/>
        </w:r>
        <w:r w:rsidR="00762332">
          <w:rPr>
            <w:noProof/>
            <w:webHidden/>
          </w:rPr>
          <w:t>6</w:t>
        </w:r>
        <w:r w:rsidR="00762332">
          <w:rPr>
            <w:noProof/>
            <w:webHidden/>
          </w:rPr>
          <w:fldChar w:fldCharType="end"/>
        </w:r>
      </w:hyperlink>
    </w:p>
    <w:p w14:paraId="1B46E10C" w14:textId="7D277202" w:rsidR="00762332" w:rsidRDefault="00000000">
      <w:pPr>
        <w:pStyle w:val="TableofFigures"/>
        <w:tabs>
          <w:tab w:val="right" w:leader="dot" w:pos="8630"/>
        </w:tabs>
        <w:rPr>
          <w:rFonts w:eastAsiaTheme="minorEastAsia"/>
          <w:noProof/>
          <w:kern w:val="2"/>
          <w14:ligatures w14:val="standardContextual"/>
        </w:rPr>
      </w:pPr>
      <w:hyperlink r:id="rId13" w:anchor="_Toc152908293" w:history="1">
        <w:r w:rsidR="00762332" w:rsidRPr="005223B6">
          <w:rPr>
            <w:rStyle w:val="Hyperlink"/>
            <w:noProof/>
          </w:rPr>
          <w:t>Figure 4</w:t>
        </w:r>
        <w:r w:rsidR="00762332">
          <w:rPr>
            <w:noProof/>
            <w:webHidden/>
          </w:rPr>
          <w:tab/>
        </w:r>
        <w:r w:rsidR="00762332">
          <w:rPr>
            <w:noProof/>
            <w:webHidden/>
          </w:rPr>
          <w:fldChar w:fldCharType="begin"/>
        </w:r>
        <w:r w:rsidR="00762332">
          <w:rPr>
            <w:noProof/>
            <w:webHidden/>
          </w:rPr>
          <w:instrText xml:space="preserve"> PAGEREF _Toc152908293 \h </w:instrText>
        </w:r>
        <w:r w:rsidR="00762332">
          <w:rPr>
            <w:noProof/>
            <w:webHidden/>
          </w:rPr>
        </w:r>
        <w:r w:rsidR="00762332">
          <w:rPr>
            <w:noProof/>
            <w:webHidden/>
          </w:rPr>
          <w:fldChar w:fldCharType="separate"/>
        </w:r>
        <w:r w:rsidR="00762332">
          <w:rPr>
            <w:noProof/>
            <w:webHidden/>
          </w:rPr>
          <w:t>7</w:t>
        </w:r>
        <w:r w:rsidR="00762332">
          <w:rPr>
            <w:noProof/>
            <w:webHidden/>
          </w:rPr>
          <w:fldChar w:fldCharType="end"/>
        </w:r>
      </w:hyperlink>
    </w:p>
    <w:p w14:paraId="09343A37" w14:textId="5BB2DCBE" w:rsidR="00762332" w:rsidRDefault="00000000">
      <w:pPr>
        <w:pStyle w:val="TableofFigures"/>
        <w:tabs>
          <w:tab w:val="right" w:leader="dot" w:pos="8630"/>
        </w:tabs>
        <w:rPr>
          <w:rFonts w:eastAsiaTheme="minorEastAsia"/>
          <w:noProof/>
          <w:kern w:val="2"/>
          <w14:ligatures w14:val="standardContextual"/>
        </w:rPr>
      </w:pPr>
      <w:hyperlink r:id="rId14" w:anchor="_Toc152908294" w:history="1">
        <w:r w:rsidR="00762332" w:rsidRPr="005223B6">
          <w:rPr>
            <w:rStyle w:val="Hyperlink"/>
            <w:noProof/>
          </w:rPr>
          <w:t>Figure 5</w:t>
        </w:r>
        <w:r w:rsidR="00762332">
          <w:rPr>
            <w:noProof/>
            <w:webHidden/>
          </w:rPr>
          <w:tab/>
        </w:r>
        <w:r w:rsidR="00762332">
          <w:rPr>
            <w:noProof/>
            <w:webHidden/>
          </w:rPr>
          <w:fldChar w:fldCharType="begin"/>
        </w:r>
        <w:r w:rsidR="00762332">
          <w:rPr>
            <w:noProof/>
            <w:webHidden/>
          </w:rPr>
          <w:instrText xml:space="preserve"> PAGEREF _Toc152908294 \h </w:instrText>
        </w:r>
        <w:r w:rsidR="00762332">
          <w:rPr>
            <w:noProof/>
            <w:webHidden/>
          </w:rPr>
        </w:r>
        <w:r w:rsidR="00762332">
          <w:rPr>
            <w:noProof/>
            <w:webHidden/>
          </w:rPr>
          <w:fldChar w:fldCharType="separate"/>
        </w:r>
        <w:r w:rsidR="00762332">
          <w:rPr>
            <w:noProof/>
            <w:webHidden/>
          </w:rPr>
          <w:t>8</w:t>
        </w:r>
        <w:r w:rsidR="00762332">
          <w:rPr>
            <w:noProof/>
            <w:webHidden/>
          </w:rPr>
          <w:fldChar w:fldCharType="end"/>
        </w:r>
      </w:hyperlink>
    </w:p>
    <w:p w14:paraId="62C71CA6" w14:textId="33AA13F1" w:rsidR="00F15B58" w:rsidRDefault="00762332" w:rsidP="0065632F">
      <w:pPr>
        <w:rPr>
          <w:rFonts w:ascii="Times New Roman" w:hAnsi="Times New Roman" w:cs="Times New Roman"/>
          <w:sz w:val="25"/>
          <w:szCs w:val="25"/>
        </w:rPr>
      </w:pPr>
      <w:r>
        <w:rPr>
          <w:rFonts w:ascii="Times New Roman" w:hAnsi="Times New Roman" w:cs="Times New Roman"/>
          <w:sz w:val="25"/>
          <w:szCs w:val="25"/>
        </w:rPr>
        <w:fldChar w:fldCharType="end"/>
      </w:r>
    </w:p>
    <w:p w14:paraId="06D94349" w14:textId="77777777" w:rsidR="00F15B58" w:rsidRDefault="00F15B58" w:rsidP="0065632F">
      <w:pPr>
        <w:rPr>
          <w:rFonts w:ascii="Times New Roman" w:hAnsi="Times New Roman" w:cs="Times New Roman"/>
          <w:sz w:val="25"/>
          <w:szCs w:val="25"/>
        </w:rPr>
      </w:pPr>
    </w:p>
    <w:p w14:paraId="315CB072" w14:textId="77777777" w:rsidR="00F15B58" w:rsidRDefault="00F15B58" w:rsidP="0065632F">
      <w:pPr>
        <w:rPr>
          <w:rFonts w:ascii="Times New Roman" w:hAnsi="Times New Roman" w:cs="Times New Roman"/>
          <w:sz w:val="25"/>
          <w:szCs w:val="25"/>
        </w:rPr>
      </w:pPr>
    </w:p>
    <w:p w14:paraId="7CB04F92" w14:textId="77777777" w:rsidR="00F15B58" w:rsidRDefault="00F15B58" w:rsidP="0065632F">
      <w:pPr>
        <w:rPr>
          <w:rFonts w:ascii="Times New Roman" w:hAnsi="Times New Roman" w:cs="Times New Roman"/>
          <w:sz w:val="25"/>
          <w:szCs w:val="25"/>
        </w:rPr>
      </w:pPr>
    </w:p>
    <w:p w14:paraId="4A6C8CB5" w14:textId="77777777" w:rsidR="00F15B58" w:rsidRDefault="00F15B58" w:rsidP="0065632F">
      <w:pPr>
        <w:rPr>
          <w:rFonts w:ascii="Times New Roman" w:hAnsi="Times New Roman" w:cs="Times New Roman"/>
          <w:sz w:val="25"/>
          <w:szCs w:val="25"/>
        </w:rPr>
      </w:pPr>
    </w:p>
    <w:p w14:paraId="1F03543D" w14:textId="77777777" w:rsidR="00F15B58" w:rsidRPr="00040B7D" w:rsidRDefault="00F15B58" w:rsidP="0065632F">
      <w:pPr>
        <w:rPr>
          <w:rFonts w:ascii="Times New Roman" w:hAnsi="Times New Roman" w:cs="Times New Roman"/>
          <w:sz w:val="25"/>
          <w:szCs w:val="25"/>
        </w:rPr>
      </w:pPr>
    </w:p>
    <w:p w14:paraId="5BB04B5F" w14:textId="4AD2DA7C" w:rsidR="00890E7C" w:rsidRDefault="00890E7C" w:rsidP="00762332">
      <w:pPr>
        <w:rPr>
          <w:rFonts w:ascii="Times New Roman" w:hAnsi="Times New Roman" w:cs="Times New Roman"/>
          <w:sz w:val="25"/>
          <w:szCs w:val="25"/>
        </w:rPr>
      </w:pPr>
    </w:p>
    <w:p w14:paraId="72B1DF31" w14:textId="77777777" w:rsidR="00762332" w:rsidRDefault="00762332" w:rsidP="00762332">
      <w:pPr>
        <w:rPr>
          <w:rFonts w:ascii="Times New Roman" w:hAnsi="Times New Roman" w:cs="Times New Roman"/>
          <w:sz w:val="25"/>
          <w:szCs w:val="25"/>
        </w:rPr>
      </w:pPr>
    </w:p>
    <w:p w14:paraId="327958FA" w14:textId="77777777" w:rsidR="00762332" w:rsidRDefault="00762332" w:rsidP="00762332">
      <w:pPr>
        <w:rPr>
          <w:rFonts w:ascii="Times New Roman" w:hAnsi="Times New Roman" w:cs="Times New Roman"/>
          <w:sz w:val="25"/>
          <w:szCs w:val="25"/>
        </w:rPr>
      </w:pPr>
    </w:p>
    <w:p w14:paraId="51DF0056" w14:textId="77777777" w:rsidR="00762332" w:rsidRDefault="00762332" w:rsidP="00762332">
      <w:pPr>
        <w:rPr>
          <w:rFonts w:ascii="Times New Roman" w:hAnsi="Times New Roman" w:cs="Times New Roman"/>
          <w:sz w:val="25"/>
          <w:szCs w:val="25"/>
        </w:rPr>
      </w:pPr>
    </w:p>
    <w:p w14:paraId="3088E090" w14:textId="77777777" w:rsidR="00762332" w:rsidRDefault="00762332" w:rsidP="00762332">
      <w:pPr>
        <w:rPr>
          <w:rFonts w:ascii="Times New Roman" w:hAnsi="Times New Roman" w:cs="Times New Roman"/>
          <w:sz w:val="25"/>
          <w:szCs w:val="25"/>
        </w:rPr>
      </w:pPr>
    </w:p>
    <w:p w14:paraId="572BB49B" w14:textId="77777777" w:rsidR="00762332" w:rsidRDefault="00762332" w:rsidP="00762332">
      <w:pPr>
        <w:rPr>
          <w:rFonts w:ascii="Times New Roman" w:hAnsi="Times New Roman" w:cs="Times New Roman"/>
          <w:sz w:val="25"/>
          <w:szCs w:val="25"/>
        </w:rPr>
      </w:pPr>
    </w:p>
    <w:p w14:paraId="524BE7A2" w14:textId="77777777" w:rsidR="00762332" w:rsidRDefault="00762332" w:rsidP="00762332">
      <w:pPr>
        <w:rPr>
          <w:rFonts w:ascii="Times New Roman" w:hAnsi="Times New Roman" w:cs="Times New Roman"/>
          <w:sz w:val="25"/>
          <w:szCs w:val="25"/>
        </w:rPr>
      </w:pPr>
    </w:p>
    <w:p w14:paraId="7B05D147" w14:textId="77777777" w:rsidR="00762332" w:rsidRDefault="00762332" w:rsidP="00762332">
      <w:pPr>
        <w:rPr>
          <w:rFonts w:ascii="Times New Roman" w:hAnsi="Times New Roman" w:cs="Times New Roman"/>
          <w:sz w:val="25"/>
          <w:szCs w:val="25"/>
        </w:rPr>
      </w:pPr>
    </w:p>
    <w:p w14:paraId="485A870E" w14:textId="77777777" w:rsidR="00762332" w:rsidRDefault="00762332" w:rsidP="00762332">
      <w:pPr>
        <w:rPr>
          <w:rFonts w:ascii="Times New Roman" w:hAnsi="Times New Roman" w:cs="Times New Roman"/>
          <w:sz w:val="25"/>
          <w:szCs w:val="25"/>
        </w:rPr>
      </w:pPr>
    </w:p>
    <w:p w14:paraId="03FEADA5" w14:textId="77777777" w:rsidR="00762332" w:rsidRDefault="00762332" w:rsidP="00762332">
      <w:pPr>
        <w:rPr>
          <w:rFonts w:ascii="Times New Roman" w:hAnsi="Times New Roman" w:cs="Times New Roman"/>
          <w:sz w:val="25"/>
          <w:szCs w:val="25"/>
        </w:rPr>
      </w:pPr>
    </w:p>
    <w:p w14:paraId="438951E9" w14:textId="77777777" w:rsidR="00762332" w:rsidRDefault="00762332" w:rsidP="00762332">
      <w:pPr>
        <w:rPr>
          <w:rFonts w:ascii="Times New Roman" w:hAnsi="Times New Roman" w:cs="Times New Roman"/>
          <w:sz w:val="25"/>
          <w:szCs w:val="25"/>
        </w:rPr>
      </w:pPr>
    </w:p>
    <w:p w14:paraId="6A46072C" w14:textId="77777777" w:rsidR="00762332" w:rsidRDefault="00762332" w:rsidP="00762332">
      <w:pPr>
        <w:rPr>
          <w:rFonts w:ascii="Times New Roman" w:hAnsi="Times New Roman" w:cs="Times New Roman"/>
          <w:sz w:val="25"/>
          <w:szCs w:val="25"/>
        </w:rPr>
      </w:pPr>
    </w:p>
    <w:p w14:paraId="346D76B1" w14:textId="77777777" w:rsidR="00762332" w:rsidRDefault="00762332" w:rsidP="00762332">
      <w:pPr>
        <w:rPr>
          <w:rFonts w:ascii="Times New Roman" w:hAnsi="Times New Roman" w:cs="Times New Roman"/>
          <w:sz w:val="25"/>
          <w:szCs w:val="25"/>
        </w:rPr>
      </w:pPr>
    </w:p>
    <w:p w14:paraId="70E44B19" w14:textId="0C897F05" w:rsidR="00762332" w:rsidRPr="00762332" w:rsidRDefault="00762332" w:rsidP="00762332">
      <w:pPr>
        <w:pStyle w:val="Heading1"/>
        <w:rPr>
          <w:rFonts w:ascii="Times New Roman" w:hAnsi="Times New Roman" w:cs="Times New Roman"/>
          <w:color w:val="FF0000"/>
          <w:sz w:val="50"/>
          <w:szCs w:val="50"/>
        </w:rPr>
      </w:pPr>
      <w:bookmarkStart w:id="11" w:name="_Toc152912313"/>
      <w:r w:rsidRPr="00762332">
        <w:rPr>
          <w:rFonts w:ascii="Times New Roman" w:hAnsi="Times New Roman" w:cs="Times New Roman"/>
          <w:color w:val="FF0000"/>
          <w:sz w:val="50"/>
          <w:szCs w:val="50"/>
        </w:rPr>
        <w:t>Introduction</w:t>
      </w:r>
      <w:bookmarkEnd w:id="11"/>
    </w:p>
    <w:p w14:paraId="53321DD9" w14:textId="784B1958" w:rsidR="00762332" w:rsidRDefault="00E37EB8" w:rsidP="00762332">
      <w:pPr>
        <w:pStyle w:val="Heading2"/>
        <w:rPr>
          <w:color w:val="FF0000"/>
        </w:rPr>
      </w:pPr>
      <w:bookmarkStart w:id="12" w:name="_Toc152912314"/>
      <w:r>
        <w:rPr>
          <w:color w:val="FF0000"/>
        </w:rPr>
        <w:t>The Problem</w:t>
      </w:r>
      <w:bookmarkEnd w:id="12"/>
    </w:p>
    <w:p w14:paraId="01F76778" w14:textId="69ECE61E" w:rsidR="00762332" w:rsidRDefault="00762332" w:rsidP="00762332">
      <w:r>
        <w:t>The solution that is created is for the problem to maintain the details of projects the construction company named “XYZ” undertakes. The solution which is an information system is built using Python programming language. The main functionality of the information system is listed below.</w:t>
      </w:r>
    </w:p>
    <w:p w14:paraId="695210AB" w14:textId="1EAB1246" w:rsidR="00ED2E9D" w:rsidRDefault="004E0008" w:rsidP="00ED2E9D">
      <w:r>
        <w:t xml:space="preserve"> </w:t>
      </w:r>
    </w:p>
    <w:p w14:paraId="34C6EBE4" w14:textId="77777777" w:rsidR="004E0008" w:rsidRDefault="004E0008" w:rsidP="00ED2E9D"/>
    <w:p w14:paraId="1488AA6C" w14:textId="77777777" w:rsidR="004E0008" w:rsidRDefault="004E0008" w:rsidP="00ED2E9D"/>
    <w:p w14:paraId="1A82DA76" w14:textId="77777777" w:rsidR="004E0008" w:rsidRDefault="004E0008" w:rsidP="00ED2E9D"/>
    <w:p w14:paraId="0CC89E54" w14:textId="77777777" w:rsidR="004E0008" w:rsidRDefault="004E0008" w:rsidP="00ED2E9D"/>
    <w:p w14:paraId="3E4B1EF6" w14:textId="77777777" w:rsidR="004E0008" w:rsidRDefault="004E0008" w:rsidP="00ED2E9D"/>
    <w:p w14:paraId="1BDC5E09" w14:textId="77777777" w:rsidR="004E0008" w:rsidRDefault="004E0008" w:rsidP="00ED2E9D"/>
    <w:p w14:paraId="389FD940" w14:textId="77777777" w:rsidR="004E0008" w:rsidRDefault="004E0008" w:rsidP="00ED2E9D"/>
    <w:p w14:paraId="23BCD42C" w14:textId="77777777" w:rsidR="004E0008" w:rsidRDefault="004E0008" w:rsidP="00ED2E9D"/>
    <w:p w14:paraId="7408DC84" w14:textId="77777777" w:rsidR="004E0008" w:rsidRDefault="004E0008" w:rsidP="00ED2E9D"/>
    <w:p w14:paraId="1C48BD13" w14:textId="77777777" w:rsidR="004E0008" w:rsidRDefault="004E0008" w:rsidP="00ED2E9D"/>
    <w:p w14:paraId="2CE91C7C" w14:textId="77777777" w:rsidR="004E0008" w:rsidRDefault="004E0008" w:rsidP="00ED2E9D"/>
    <w:p w14:paraId="5FF72FC4" w14:textId="77777777" w:rsidR="004E0008" w:rsidRDefault="004E0008" w:rsidP="00ED2E9D"/>
    <w:p w14:paraId="27821E13" w14:textId="77777777" w:rsidR="004E0008" w:rsidRDefault="004E0008" w:rsidP="00ED2E9D"/>
    <w:p w14:paraId="3620A1AE" w14:textId="77777777" w:rsidR="004E0008" w:rsidRDefault="004E0008" w:rsidP="00ED2E9D"/>
    <w:p w14:paraId="70DA1490" w14:textId="77777777" w:rsidR="004E0008" w:rsidRDefault="004E0008" w:rsidP="00ED2E9D"/>
    <w:p w14:paraId="1CD79D78" w14:textId="77777777" w:rsidR="004E0008" w:rsidRDefault="004E0008" w:rsidP="00ED2E9D"/>
    <w:p w14:paraId="7CB8414F" w14:textId="77777777" w:rsidR="004E0008" w:rsidRDefault="004E0008" w:rsidP="00ED2E9D"/>
    <w:p w14:paraId="14960E34" w14:textId="77777777" w:rsidR="004E0008" w:rsidRDefault="004E0008" w:rsidP="00ED2E9D"/>
    <w:p w14:paraId="648C5C19" w14:textId="77777777" w:rsidR="004E0008" w:rsidRDefault="004E0008" w:rsidP="00ED2E9D"/>
    <w:p w14:paraId="5C26484F" w14:textId="72DABF0F" w:rsidR="004E0008" w:rsidRDefault="004E0008" w:rsidP="004E0008">
      <w:pPr>
        <w:pStyle w:val="Heading1"/>
        <w:rPr>
          <w:rFonts w:ascii="Times New Roman" w:hAnsi="Times New Roman" w:cs="Times New Roman"/>
          <w:color w:val="FF0000"/>
          <w:sz w:val="50"/>
          <w:szCs w:val="50"/>
        </w:rPr>
      </w:pPr>
      <w:bookmarkStart w:id="13" w:name="_Toc152912315"/>
      <w:r>
        <w:rPr>
          <w:rFonts w:ascii="Times New Roman" w:hAnsi="Times New Roman" w:cs="Times New Roman"/>
          <w:color w:val="FF0000"/>
          <w:sz w:val="50"/>
          <w:szCs w:val="50"/>
        </w:rPr>
        <w:t>Algorithm</w:t>
      </w:r>
      <w:bookmarkEnd w:id="13"/>
    </w:p>
    <w:p w14:paraId="6D97C215" w14:textId="0661A268" w:rsidR="00197E64" w:rsidRDefault="00197E64" w:rsidP="00E27895">
      <w:pPr>
        <w:spacing w:line="360" w:lineRule="auto"/>
        <w:rPr>
          <w:rFonts w:ascii="Times New Roman" w:hAnsi="Times New Roman" w:cs="Times New Roman"/>
          <w:sz w:val="24"/>
          <w:szCs w:val="24"/>
        </w:rPr>
      </w:pPr>
      <w:r>
        <w:rPr>
          <w:rFonts w:ascii="Times New Roman" w:hAnsi="Times New Roman" w:cs="Times New Roman"/>
          <w:sz w:val="24"/>
          <w:szCs w:val="24"/>
        </w:rPr>
        <w:t>The solution which is implemented by Python Programming language is stated below in the form of algorithm steps and with an explanation of how each aspect of the program functions.</w:t>
      </w:r>
    </w:p>
    <w:p w14:paraId="1EEA2C42" w14:textId="45C6B747" w:rsidR="004E0008" w:rsidRDefault="00E27895" w:rsidP="00E27895">
      <w:pPr>
        <w:pStyle w:val="ListParagraph"/>
        <w:numPr>
          <w:ilvl w:val="0"/>
          <w:numId w:val="21"/>
        </w:numPr>
      </w:pPr>
      <w:r>
        <w:t>Start</w:t>
      </w:r>
    </w:p>
    <w:p w14:paraId="53AF4E69" w14:textId="6C93C1AC" w:rsidR="00DE739E" w:rsidRDefault="00DE739E" w:rsidP="00DE739E">
      <w:pPr>
        <w:pStyle w:val="ListParagraph"/>
        <w:numPr>
          <w:ilvl w:val="0"/>
          <w:numId w:val="21"/>
        </w:numPr>
      </w:pPr>
      <w:r>
        <w:t># importing packages</w:t>
      </w:r>
    </w:p>
    <w:p w14:paraId="075FF654" w14:textId="5D953477" w:rsidR="00DE739E" w:rsidRDefault="00DE739E" w:rsidP="00DE739E">
      <w:pPr>
        <w:pStyle w:val="ListParagraph"/>
        <w:numPr>
          <w:ilvl w:val="0"/>
          <w:numId w:val="22"/>
        </w:numPr>
      </w:pPr>
      <w:r>
        <w:t>IMPORT datetime</w:t>
      </w:r>
    </w:p>
    <w:p w14:paraId="390A4913" w14:textId="75F02EE7" w:rsidR="00197E64" w:rsidRDefault="00197E64" w:rsidP="00E27895">
      <w:pPr>
        <w:pStyle w:val="ListParagraph"/>
        <w:numPr>
          <w:ilvl w:val="0"/>
          <w:numId w:val="21"/>
        </w:numPr>
      </w:pPr>
      <w:r>
        <w:t># initialization of var</w:t>
      </w:r>
      <w:r w:rsidR="00117EBA">
        <w:t>iables</w:t>
      </w:r>
    </w:p>
    <w:p w14:paraId="7742262D" w14:textId="3F94EB31" w:rsidR="00E27895" w:rsidRDefault="000B5A73" w:rsidP="00197E64">
      <w:pPr>
        <w:pStyle w:val="ListParagraph"/>
        <w:numPr>
          <w:ilvl w:val="0"/>
          <w:numId w:val="22"/>
        </w:numPr>
      </w:pPr>
      <w:bookmarkStart w:id="14" w:name="_Hlk152918746"/>
      <w:r>
        <w:t xml:space="preserve">SET </w:t>
      </w:r>
      <w:bookmarkEnd w:id="14"/>
      <w:r w:rsidR="00197E64">
        <w:t xml:space="preserve">company_name </w:t>
      </w:r>
      <w:r>
        <w:t>TO</w:t>
      </w:r>
      <w:r w:rsidR="00197E64">
        <w:t xml:space="preserve"> “XYZ Company”</w:t>
      </w:r>
    </w:p>
    <w:p w14:paraId="2C818A4B" w14:textId="0CD52100" w:rsidR="00197E64" w:rsidRDefault="000B5A73" w:rsidP="00197E64">
      <w:pPr>
        <w:pStyle w:val="ListParagraph"/>
        <w:numPr>
          <w:ilvl w:val="0"/>
          <w:numId w:val="22"/>
        </w:numPr>
      </w:pPr>
      <w:r>
        <w:t xml:space="preserve">SET </w:t>
      </w:r>
      <w:r w:rsidR="00197E64">
        <w:t xml:space="preserve">workers </w:t>
      </w:r>
      <w:r>
        <w:t>TO</w:t>
      </w:r>
      <w:r w:rsidR="00197E64">
        <w:t xml:space="preserve"> 0</w:t>
      </w:r>
    </w:p>
    <w:p w14:paraId="52E39CDE" w14:textId="5DBCE196" w:rsidR="00197E64" w:rsidRDefault="000B5A73" w:rsidP="00197E64">
      <w:pPr>
        <w:pStyle w:val="ListParagraph"/>
        <w:numPr>
          <w:ilvl w:val="0"/>
          <w:numId w:val="22"/>
        </w:numPr>
      </w:pPr>
      <w:r>
        <w:t xml:space="preserve">SET </w:t>
      </w:r>
      <w:r w:rsidR="00197E64">
        <w:t xml:space="preserve">choice </w:t>
      </w:r>
      <w:r>
        <w:t>TO</w:t>
      </w:r>
      <w:r w:rsidR="00197E64">
        <w:t xml:space="preserve"> 0</w:t>
      </w:r>
    </w:p>
    <w:p w14:paraId="715B2047" w14:textId="256EEADF" w:rsidR="00197E64" w:rsidRDefault="000B5A73" w:rsidP="00197E64">
      <w:pPr>
        <w:pStyle w:val="ListParagraph"/>
        <w:numPr>
          <w:ilvl w:val="0"/>
          <w:numId w:val="22"/>
        </w:numPr>
      </w:pPr>
      <w:r>
        <w:t xml:space="preserve">SET </w:t>
      </w:r>
      <w:r w:rsidR="00197E64">
        <w:t xml:space="preserve">all_projects </w:t>
      </w:r>
      <w:r>
        <w:t>TO</w:t>
      </w:r>
      <w:r w:rsidR="00197E64">
        <w:t xml:space="preserve"> []</w:t>
      </w:r>
    </w:p>
    <w:p w14:paraId="0B679623" w14:textId="3CDCEB83" w:rsidR="00197E64" w:rsidRDefault="000B5A73" w:rsidP="00197E64">
      <w:pPr>
        <w:pStyle w:val="ListParagraph"/>
        <w:numPr>
          <w:ilvl w:val="0"/>
          <w:numId w:val="22"/>
        </w:numPr>
      </w:pPr>
      <w:r>
        <w:t xml:space="preserve">SET </w:t>
      </w:r>
      <w:r w:rsidR="00197E64">
        <w:t xml:space="preserve">completed_projects </w:t>
      </w:r>
      <w:r>
        <w:t>TO</w:t>
      </w:r>
      <w:r w:rsidR="00197E64">
        <w:t xml:space="preserve"> []</w:t>
      </w:r>
    </w:p>
    <w:p w14:paraId="1FE48C2A" w14:textId="31792B5A" w:rsidR="00197E64" w:rsidRDefault="000B5A73" w:rsidP="00197E64">
      <w:pPr>
        <w:pStyle w:val="ListParagraph"/>
        <w:numPr>
          <w:ilvl w:val="0"/>
          <w:numId w:val="22"/>
        </w:numPr>
      </w:pPr>
      <w:r>
        <w:t xml:space="preserve">SET </w:t>
      </w:r>
      <w:r w:rsidR="00197E64">
        <w:t xml:space="preserve">execute </w:t>
      </w:r>
      <w:r>
        <w:t>TO</w:t>
      </w:r>
      <w:r w:rsidR="00197E64">
        <w:t xml:space="preserve"> True</w:t>
      </w:r>
    </w:p>
    <w:p w14:paraId="79856960" w14:textId="323D154A" w:rsidR="00197E64" w:rsidRDefault="000B5A73" w:rsidP="00197E64">
      <w:pPr>
        <w:pStyle w:val="ListParagraph"/>
        <w:numPr>
          <w:ilvl w:val="0"/>
          <w:numId w:val="22"/>
        </w:numPr>
      </w:pPr>
      <w:r>
        <w:t xml:space="preserve">SET </w:t>
      </w:r>
      <w:r w:rsidR="00197E64">
        <w:t xml:space="preserve">project_names </w:t>
      </w:r>
      <w:r>
        <w:t>TO</w:t>
      </w:r>
      <w:r w:rsidR="00197E64">
        <w:t xml:space="preserve"> []</w:t>
      </w:r>
    </w:p>
    <w:p w14:paraId="02309665" w14:textId="0116B484" w:rsidR="00197E64" w:rsidRDefault="000B5A73" w:rsidP="00197E64">
      <w:pPr>
        <w:pStyle w:val="ListParagraph"/>
        <w:numPr>
          <w:ilvl w:val="0"/>
          <w:numId w:val="22"/>
        </w:numPr>
      </w:pPr>
      <w:r>
        <w:t xml:space="preserve">SET </w:t>
      </w:r>
      <w:r w:rsidR="00197E64">
        <w:t xml:space="preserve">possible_inputs </w:t>
      </w:r>
      <w:r>
        <w:t>TO</w:t>
      </w:r>
      <w:r w:rsidR="00197E64">
        <w:t xml:space="preserve"> [“ongoing”, “completed”, “onhold”]</w:t>
      </w:r>
    </w:p>
    <w:p w14:paraId="7D40838A" w14:textId="3073782F" w:rsidR="00197E64" w:rsidRDefault="000B5A73" w:rsidP="00197E64">
      <w:pPr>
        <w:pStyle w:val="ListParagraph"/>
        <w:numPr>
          <w:ilvl w:val="0"/>
          <w:numId w:val="22"/>
        </w:numPr>
      </w:pPr>
      <w:r>
        <w:t xml:space="preserve">SET </w:t>
      </w:r>
      <w:r w:rsidR="00197E64">
        <w:t xml:space="preserve">statistics_list </w:t>
      </w:r>
      <w:r>
        <w:t>TO</w:t>
      </w:r>
      <w:r w:rsidR="00197E64">
        <w:t xml:space="preserve"> [0] * len(possible_inputs)</w:t>
      </w:r>
    </w:p>
    <w:p w14:paraId="627BDD96" w14:textId="3788AE6C" w:rsidR="00197E64" w:rsidRDefault="000B5A73" w:rsidP="00197E64">
      <w:pPr>
        <w:pStyle w:val="ListParagraph"/>
        <w:numPr>
          <w:ilvl w:val="0"/>
          <w:numId w:val="22"/>
        </w:numPr>
      </w:pPr>
      <w:r>
        <w:t xml:space="preserve">SET </w:t>
      </w:r>
      <w:r w:rsidR="00197E64">
        <w:t xml:space="preserve">redirect_choice </w:t>
      </w:r>
      <w:r>
        <w:t>TO</w:t>
      </w:r>
      <w:r w:rsidR="00197E64">
        <w:t xml:space="preserve"> False</w:t>
      </w:r>
    </w:p>
    <w:p w14:paraId="176CE496" w14:textId="176B1C94" w:rsidR="00197E64" w:rsidRDefault="000B5A73" w:rsidP="00197E64">
      <w:pPr>
        <w:pStyle w:val="ListParagraph"/>
        <w:numPr>
          <w:ilvl w:val="0"/>
          <w:numId w:val="22"/>
        </w:numPr>
      </w:pPr>
      <w:r>
        <w:t xml:space="preserve">SET </w:t>
      </w:r>
      <w:r w:rsidR="00197E64">
        <w:t xml:space="preserve">redirect_to </w:t>
      </w:r>
      <w:r>
        <w:t>TO</w:t>
      </w:r>
      <w:r w:rsidR="00197E64">
        <w:t xml:space="preserve"> None</w:t>
      </w:r>
    </w:p>
    <w:p w14:paraId="34AF7EAF" w14:textId="746F2C1A" w:rsidR="00197E64" w:rsidRDefault="008E65E5" w:rsidP="00197E64">
      <w:pPr>
        <w:pStyle w:val="ListParagraph"/>
        <w:numPr>
          <w:ilvl w:val="0"/>
          <w:numId w:val="21"/>
        </w:numPr>
      </w:pPr>
      <w:r>
        <w:t xml:space="preserve">define function menu(redirect,to,company_name,msg): </w:t>
      </w:r>
    </w:p>
    <w:p w14:paraId="03B84023" w14:textId="05F43B7A" w:rsidR="008E65E5" w:rsidRDefault="009079F7" w:rsidP="008E65E5">
      <w:pPr>
        <w:pStyle w:val="ListParagraph"/>
        <w:numPr>
          <w:ilvl w:val="0"/>
          <w:numId w:val="22"/>
        </w:numPr>
      </w:pPr>
      <w:r>
        <w:t xml:space="preserve">SET </w:t>
      </w:r>
      <w:r w:rsidR="008E65E5">
        <w:t xml:space="preserve">main_menu </w:t>
      </w:r>
      <w:r w:rsidR="000B5A73">
        <w:t>TO</w:t>
      </w:r>
      <w:r w:rsidR="00117EBA">
        <w:t xml:space="preserve"> company_name +</w:t>
      </w:r>
      <w:r w:rsidR="008E65E5">
        <w:t xml:space="preserve"> ”””</w:t>
      </w:r>
    </w:p>
    <w:p w14:paraId="1BBC2C20" w14:textId="4056688C" w:rsidR="00117EBA" w:rsidRDefault="00117EBA" w:rsidP="00117EBA">
      <w:pPr>
        <w:pStyle w:val="ListParagraph"/>
        <w:ind w:left="1440"/>
      </w:pPr>
      <w:r>
        <w:t>Main Menu</w:t>
      </w:r>
    </w:p>
    <w:p w14:paraId="5F61950A" w14:textId="47119934" w:rsidR="00117EBA" w:rsidRDefault="00117EBA" w:rsidP="00117EBA">
      <w:pPr>
        <w:pStyle w:val="ListParagraph"/>
        <w:numPr>
          <w:ilvl w:val="0"/>
          <w:numId w:val="23"/>
        </w:numPr>
      </w:pPr>
      <w:r>
        <w:t>Add a new project to existing projects.</w:t>
      </w:r>
    </w:p>
    <w:p w14:paraId="75225CF4" w14:textId="5BAB4E93" w:rsidR="00117EBA" w:rsidRDefault="00117EBA" w:rsidP="00117EBA">
      <w:pPr>
        <w:pStyle w:val="ListParagraph"/>
        <w:numPr>
          <w:ilvl w:val="0"/>
          <w:numId w:val="23"/>
        </w:numPr>
      </w:pPr>
      <w:r>
        <w:t>Remove a completed project from existing projects</w:t>
      </w:r>
    </w:p>
    <w:p w14:paraId="03F819E3" w14:textId="0C8505E4" w:rsidR="00117EBA" w:rsidRDefault="00117EBA" w:rsidP="00117EBA">
      <w:pPr>
        <w:pStyle w:val="ListParagraph"/>
        <w:numPr>
          <w:ilvl w:val="0"/>
          <w:numId w:val="23"/>
        </w:numPr>
      </w:pPr>
      <w:r>
        <w:t>Add new workers to available workers group</w:t>
      </w:r>
    </w:p>
    <w:p w14:paraId="6005D747" w14:textId="2736EB22" w:rsidR="00117EBA" w:rsidRDefault="00117EBA" w:rsidP="00117EBA">
      <w:pPr>
        <w:pStyle w:val="ListParagraph"/>
        <w:numPr>
          <w:ilvl w:val="0"/>
          <w:numId w:val="23"/>
        </w:numPr>
      </w:pPr>
      <w:r>
        <w:t>Update details on ongoing projects</w:t>
      </w:r>
    </w:p>
    <w:p w14:paraId="4BECECC7" w14:textId="41AB3946" w:rsidR="00117EBA" w:rsidRDefault="00117EBA" w:rsidP="00117EBA">
      <w:pPr>
        <w:pStyle w:val="ListParagraph"/>
        <w:numPr>
          <w:ilvl w:val="0"/>
          <w:numId w:val="23"/>
        </w:numPr>
      </w:pPr>
      <w:r>
        <w:t>Project Statistics</w:t>
      </w:r>
    </w:p>
    <w:p w14:paraId="67A1D484" w14:textId="10411A4D" w:rsidR="00117EBA" w:rsidRDefault="00117EBA" w:rsidP="00117EBA">
      <w:pPr>
        <w:pStyle w:val="ListParagraph"/>
        <w:numPr>
          <w:ilvl w:val="0"/>
          <w:numId w:val="23"/>
        </w:numPr>
      </w:pPr>
      <w:r>
        <w:t>Exit</w:t>
      </w:r>
    </w:p>
    <w:p w14:paraId="30E20911" w14:textId="01E07A30" w:rsidR="008E65E5" w:rsidRDefault="008E65E5" w:rsidP="008E65E5">
      <w:pPr>
        <w:pStyle w:val="ListParagraph"/>
        <w:ind w:left="1080"/>
      </w:pPr>
      <w:r>
        <w:t>“””</w:t>
      </w:r>
    </w:p>
    <w:p w14:paraId="6A58D9CE" w14:textId="1C01DB7C" w:rsidR="008E65E5" w:rsidRDefault="008E65E5" w:rsidP="008E65E5">
      <w:pPr>
        <w:pStyle w:val="ListParagraph"/>
        <w:numPr>
          <w:ilvl w:val="0"/>
          <w:numId w:val="22"/>
        </w:numPr>
      </w:pPr>
      <w:r>
        <w:t>OUTPUT “Redirecting…” if redirect is True else main_menu</w:t>
      </w:r>
    </w:p>
    <w:p w14:paraId="5F45DB33" w14:textId="17566A46" w:rsidR="009079F7" w:rsidRDefault="00117EBA" w:rsidP="008E65E5">
      <w:pPr>
        <w:pStyle w:val="ListParagraph"/>
        <w:numPr>
          <w:ilvl w:val="0"/>
          <w:numId w:val="22"/>
        </w:numPr>
      </w:pPr>
      <w:r>
        <w:t>RETURN to if redirect is True else INPUT user choice</w:t>
      </w:r>
    </w:p>
    <w:p w14:paraId="2D7FF646" w14:textId="43AA02A4" w:rsidR="00BA09EF" w:rsidRDefault="007726C0" w:rsidP="00BA09EF">
      <w:pPr>
        <w:pStyle w:val="ListParagraph"/>
        <w:numPr>
          <w:ilvl w:val="0"/>
          <w:numId w:val="21"/>
        </w:numPr>
      </w:pPr>
      <w:r>
        <w:t>define function remove_completed_projects(code_of_project,every_project,workers_tot,stats_list,complete_projects,possible_stats):</w:t>
      </w:r>
    </w:p>
    <w:p w14:paraId="2612D9FA" w14:textId="4A854087" w:rsidR="007726C0" w:rsidRDefault="000B5A73" w:rsidP="000B5A73">
      <w:pPr>
        <w:pStyle w:val="ListParagraph"/>
        <w:numPr>
          <w:ilvl w:val="0"/>
          <w:numId w:val="22"/>
        </w:numPr>
      </w:pPr>
      <w:r>
        <w:lastRenderedPageBreak/>
        <w:t>TRY</w:t>
      </w:r>
    </w:p>
    <w:p w14:paraId="00104A8A" w14:textId="0181F774" w:rsidR="000B5A73" w:rsidRDefault="000B5A73" w:rsidP="000B5A73">
      <w:pPr>
        <w:pStyle w:val="ListParagraph"/>
        <w:numPr>
          <w:ilvl w:val="0"/>
          <w:numId w:val="22"/>
        </w:numPr>
      </w:pPr>
      <w:r>
        <w:t xml:space="preserve">    SET index_of_project TO project_names.index(code_of_project)</w:t>
      </w:r>
    </w:p>
    <w:p w14:paraId="58732CC6" w14:textId="5B1023B7" w:rsidR="000B5A73" w:rsidRDefault="000B5A73" w:rsidP="000B5A73">
      <w:pPr>
        <w:pStyle w:val="ListParagraph"/>
        <w:numPr>
          <w:ilvl w:val="0"/>
          <w:numId w:val="22"/>
        </w:numPr>
      </w:pPr>
      <w:r>
        <w:t xml:space="preserve">    SET date_time TO datetime.datetime.now()</w:t>
      </w:r>
    </w:p>
    <w:p w14:paraId="7C41A632" w14:textId="329BDAC9" w:rsidR="000B5A73" w:rsidRPr="00ED2E9D" w:rsidRDefault="000B5A73" w:rsidP="000B5A73">
      <w:pPr>
        <w:pStyle w:val="ListParagraph"/>
        <w:numPr>
          <w:ilvl w:val="0"/>
          <w:numId w:val="22"/>
        </w:numPr>
      </w:pPr>
      <w:r>
        <w:t xml:space="preserve">    SET actual_end_date TO date_time.strftime(“%m/%d/%Y”)</w:t>
      </w:r>
    </w:p>
    <w:p w14:paraId="5473EE01" w14:textId="705EFADE" w:rsidR="000B5A73" w:rsidRDefault="000B5A73" w:rsidP="000B5A73">
      <w:pPr>
        <w:pStyle w:val="ListParagraph"/>
        <w:numPr>
          <w:ilvl w:val="0"/>
          <w:numId w:val="22"/>
        </w:numPr>
      </w:pPr>
      <w:bookmarkStart w:id="15" w:name="_Hlk152921472"/>
      <w:r>
        <w:t xml:space="preserve">    </w:t>
      </w:r>
      <w:bookmarkEnd w:id="15"/>
      <w:r>
        <w:t xml:space="preserve">SET </w:t>
      </w:r>
      <w:r w:rsidR="00933063">
        <w:t xml:space="preserve">    </w:t>
      </w:r>
      <w:r>
        <w:t>code_of_project,clients_name,start_date,expected_end_date,number_of_workers,_,index TO every_project</w:t>
      </w:r>
      <w:r w:rsidR="00B14354">
        <w:t>[index_of_project]</w:t>
      </w:r>
    </w:p>
    <w:p w14:paraId="3FD4F6F7" w14:textId="395AEDBB" w:rsidR="00B14354" w:rsidRDefault="00933063" w:rsidP="000B5A73">
      <w:pPr>
        <w:pStyle w:val="ListParagraph"/>
        <w:numPr>
          <w:ilvl w:val="0"/>
          <w:numId w:val="22"/>
        </w:numPr>
      </w:pPr>
      <w:r>
        <w:t xml:space="preserve">    </w:t>
      </w:r>
      <w:r w:rsidR="00B14354">
        <w:t>SET completed_project_details TO [code_of_project,clients_name,start_date,expected_end_date,number_of_workers,actual_end_date]</w:t>
      </w:r>
    </w:p>
    <w:p w14:paraId="423F0B75" w14:textId="599EE6A5" w:rsidR="00B14354" w:rsidRDefault="00933063" w:rsidP="00B14354">
      <w:pPr>
        <w:pStyle w:val="ListParagraph"/>
        <w:numPr>
          <w:ilvl w:val="0"/>
          <w:numId w:val="22"/>
        </w:numPr>
      </w:pPr>
      <w:r>
        <w:t xml:space="preserve">    </w:t>
      </w:r>
      <w:r w:rsidR="00B14354">
        <w:t>SET workers_tot TO workers_tot + num_of_workers</w:t>
      </w:r>
    </w:p>
    <w:p w14:paraId="3598C39B" w14:textId="644FE71F" w:rsidR="00B14354" w:rsidRDefault="00933063" w:rsidP="00B14354">
      <w:pPr>
        <w:pStyle w:val="ListParagraph"/>
        <w:numPr>
          <w:ilvl w:val="0"/>
          <w:numId w:val="22"/>
        </w:numPr>
      </w:pPr>
      <w:r>
        <w:t xml:space="preserve">    </w:t>
      </w:r>
      <w:r w:rsidR="00B14354">
        <w:t>SET stats_list[index] TO stats_list[index] - 1</w:t>
      </w:r>
    </w:p>
    <w:p w14:paraId="07377C0F" w14:textId="29F5713A" w:rsidR="00B14354" w:rsidRDefault="00933063" w:rsidP="00B14354">
      <w:pPr>
        <w:pStyle w:val="ListParagraph"/>
        <w:numPr>
          <w:ilvl w:val="0"/>
          <w:numId w:val="22"/>
        </w:numPr>
      </w:pPr>
      <w:r>
        <w:t xml:space="preserve">    </w:t>
      </w:r>
      <w:r w:rsidR="00B14354">
        <w:t>SET stats_list[possible_stats.index(“completed”)] TO stats_list[possible_stats.index(“completed”)] + 1</w:t>
      </w:r>
    </w:p>
    <w:p w14:paraId="3D815F36" w14:textId="791C517F" w:rsidR="00B14354" w:rsidRDefault="00933063" w:rsidP="00B14354">
      <w:pPr>
        <w:pStyle w:val="ListParagraph"/>
        <w:numPr>
          <w:ilvl w:val="0"/>
          <w:numId w:val="22"/>
        </w:numPr>
      </w:pPr>
      <w:r>
        <w:t xml:space="preserve">    </w:t>
      </w:r>
      <w:r>
        <w:t>APPEND</w:t>
      </w:r>
      <w:r w:rsidR="00B14354">
        <w:t xml:space="preserve"> </w:t>
      </w:r>
      <w:r>
        <w:t>completed_project_details</w:t>
      </w:r>
      <w:r w:rsidR="00B14354">
        <w:t xml:space="preserve"> TO completed_projects  </w:t>
      </w:r>
    </w:p>
    <w:p w14:paraId="27E4A7DE" w14:textId="402C8A2B" w:rsidR="00933063" w:rsidRDefault="00933063" w:rsidP="00B14354">
      <w:pPr>
        <w:pStyle w:val="ListParagraph"/>
        <w:numPr>
          <w:ilvl w:val="0"/>
          <w:numId w:val="22"/>
        </w:numPr>
      </w:pPr>
      <w:r>
        <w:t xml:space="preserve">    </w:t>
      </w:r>
      <w:r>
        <w:t>DELETE every_project[index_of_project]</w:t>
      </w:r>
    </w:p>
    <w:p w14:paraId="472FFE48" w14:textId="25E633FF" w:rsidR="00933063" w:rsidRDefault="00933063" w:rsidP="00B14354">
      <w:pPr>
        <w:pStyle w:val="ListParagraph"/>
        <w:numPr>
          <w:ilvl w:val="0"/>
          <w:numId w:val="22"/>
        </w:numPr>
      </w:pPr>
      <w:r>
        <w:t xml:space="preserve">    </w:t>
      </w:r>
      <w:r>
        <w:t>DELETE project_names[index_of_project]</w:t>
      </w:r>
    </w:p>
    <w:p w14:paraId="4BDA0074" w14:textId="4DD3AF59" w:rsidR="00933063" w:rsidRDefault="00933063" w:rsidP="00B14354">
      <w:pPr>
        <w:pStyle w:val="ListParagraph"/>
        <w:numPr>
          <w:ilvl w:val="0"/>
          <w:numId w:val="22"/>
        </w:numPr>
      </w:pPr>
      <w:r>
        <w:t xml:space="preserve">    </w:t>
      </w:r>
      <w:r>
        <w:t>RETURN (True, “Successful removed completed projects.”,workers_tot,status_list,completed_projects,every_project,project_names)</w:t>
      </w:r>
    </w:p>
    <w:p w14:paraId="4F49701E" w14:textId="780A371A" w:rsidR="00933063" w:rsidRDefault="00933063" w:rsidP="00933063">
      <w:pPr>
        <w:pStyle w:val="ListParagraph"/>
        <w:numPr>
          <w:ilvl w:val="0"/>
          <w:numId w:val="22"/>
        </w:numPr>
      </w:pPr>
      <w:r>
        <w:t>EXCEPT Exception as e</w:t>
      </w:r>
    </w:p>
    <w:p w14:paraId="3E30AA65" w14:textId="6DEB50B3" w:rsidR="00933063" w:rsidRDefault="00933063" w:rsidP="00933063">
      <w:pPr>
        <w:pStyle w:val="ListParagraph"/>
        <w:numPr>
          <w:ilvl w:val="0"/>
          <w:numId w:val="22"/>
        </w:numPr>
      </w:pPr>
      <w:r>
        <w:t xml:space="preserve">    </w:t>
      </w:r>
      <w:r>
        <w:t>RETURN (False,e,workers_tot,status_list,completed_projects,every_project,project_names)</w:t>
      </w:r>
    </w:p>
    <w:p w14:paraId="159DAF0E" w14:textId="367C4241" w:rsidR="00933063" w:rsidRDefault="00933063" w:rsidP="00933063">
      <w:pPr>
        <w:pStyle w:val="ListParagraph"/>
        <w:numPr>
          <w:ilvl w:val="0"/>
          <w:numId w:val="21"/>
        </w:numPr>
      </w:pPr>
      <w:r>
        <w:t>define function create_project(status_list,index,code_of_project,clients_name,start_date,expected_end_date,number_of_workers,project_status,workers_tot,every_project,stats_list,possible_stats)</w:t>
      </w:r>
    </w:p>
    <w:p w14:paraId="57FA2B6C" w14:textId="4F3C5220" w:rsidR="00933063" w:rsidRDefault="00933063" w:rsidP="00933063">
      <w:pPr>
        <w:pStyle w:val="ListParagraph"/>
        <w:numPr>
          <w:ilvl w:val="0"/>
          <w:numId w:val="22"/>
        </w:numPr>
      </w:pPr>
      <w:r>
        <w:t>TRY</w:t>
      </w:r>
    </w:p>
    <w:p w14:paraId="7B8A3E4C" w14:textId="76B3F375" w:rsidR="00933063" w:rsidRDefault="00933063" w:rsidP="00933063">
      <w:pPr>
        <w:pStyle w:val="ListParagraph"/>
        <w:numPr>
          <w:ilvl w:val="0"/>
          <w:numId w:val="22"/>
        </w:numPr>
      </w:pPr>
      <w:r>
        <w:t xml:space="preserve">    SET status_list[index] TO status_list[index] + 1</w:t>
      </w:r>
    </w:p>
    <w:p w14:paraId="174BE418" w14:textId="44DE6EFD" w:rsidR="00933063" w:rsidRPr="00ED2E9D" w:rsidRDefault="00933063" w:rsidP="00933063">
      <w:pPr>
        <w:pStyle w:val="ListParagraph"/>
        <w:numPr>
          <w:ilvl w:val="0"/>
          <w:numId w:val="22"/>
        </w:numPr>
      </w:pPr>
      <w:r>
        <w:t xml:space="preserve">   </w:t>
      </w:r>
      <w:r>
        <w:t xml:space="preserve"> SET project_date TO [code_of_project,clients_name,start_date,expected_end_date,number_of_workers,project_status,index]</w:t>
      </w:r>
    </w:p>
    <w:p w14:paraId="2454C9B6" w14:textId="6467DDC9" w:rsidR="00933063" w:rsidRDefault="00933063" w:rsidP="00933063">
      <w:pPr>
        <w:pStyle w:val="ListParagraph"/>
        <w:numPr>
          <w:ilvl w:val="0"/>
          <w:numId w:val="22"/>
        </w:numPr>
      </w:pPr>
      <w:r>
        <w:t xml:space="preserve">   </w:t>
      </w:r>
      <w:r>
        <w:t xml:space="preserve"> IF project_status EQUALS “ongoing” and number_of_workers &lt;= workers_tot</w:t>
      </w:r>
    </w:p>
    <w:p w14:paraId="6096A482" w14:textId="029B1077" w:rsidR="00933063" w:rsidRPr="00ED2E9D" w:rsidRDefault="00933063" w:rsidP="00933063">
      <w:pPr>
        <w:pStyle w:val="ListParagraph"/>
        <w:numPr>
          <w:ilvl w:val="0"/>
          <w:numId w:val="22"/>
        </w:numPr>
      </w:pPr>
      <w:r>
        <w:t xml:space="preserve">   </w:t>
      </w:r>
      <w:r>
        <w:t xml:space="preserve"> </w:t>
      </w:r>
      <w:r>
        <w:t xml:space="preserve">   </w:t>
      </w:r>
      <w:r>
        <w:t xml:space="preserve"> RETURN (False,”There is not enough workers”, workers_tot)</w:t>
      </w:r>
    </w:p>
    <w:p w14:paraId="11D35843" w14:textId="7C62488B" w:rsidR="00933063" w:rsidRDefault="00933063" w:rsidP="00933063">
      <w:pPr>
        <w:pStyle w:val="ListParagraph"/>
        <w:numPr>
          <w:ilvl w:val="0"/>
          <w:numId w:val="22"/>
        </w:numPr>
      </w:pPr>
      <w:r>
        <w:t xml:space="preserve">   </w:t>
      </w:r>
      <w:r>
        <w:t xml:space="preserve"> IF project_status EQUALS “ongoing”</w:t>
      </w:r>
    </w:p>
    <w:p w14:paraId="5523BDDF" w14:textId="0CEFDC95" w:rsidR="00933063" w:rsidRPr="00ED2E9D" w:rsidRDefault="00933063" w:rsidP="00933063">
      <w:pPr>
        <w:pStyle w:val="ListParagraph"/>
        <w:numPr>
          <w:ilvl w:val="0"/>
          <w:numId w:val="22"/>
        </w:numPr>
      </w:pPr>
      <w:r>
        <w:t xml:space="preserve">   </w:t>
      </w:r>
      <w:r>
        <w:t xml:space="preserve"> </w:t>
      </w:r>
      <w:r>
        <w:t xml:space="preserve">   </w:t>
      </w:r>
      <w:r>
        <w:t xml:space="preserve"> SET workers_tot TO workers_tot – number_of_workers</w:t>
      </w:r>
    </w:p>
    <w:p w14:paraId="68EDED62" w14:textId="116975F1" w:rsidR="00933063" w:rsidRPr="00ED2E9D" w:rsidRDefault="00933063" w:rsidP="00933063">
      <w:pPr>
        <w:pStyle w:val="ListParagraph"/>
        <w:numPr>
          <w:ilvl w:val="0"/>
          <w:numId w:val="22"/>
        </w:numPr>
      </w:pPr>
      <w:r>
        <w:t xml:space="preserve">   </w:t>
      </w:r>
      <w:r>
        <w:t xml:space="preserve"> APPEND code_of_project TO project_names</w:t>
      </w:r>
    </w:p>
    <w:p w14:paraId="15DE6609" w14:textId="5D9DA395" w:rsidR="00933063" w:rsidRPr="00ED2E9D" w:rsidRDefault="00933063" w:rsidP="00933063">
      <w:pPr>
        <w:pStyle w:val="ListParagraph"/>
        <w:numPr>
          <w:ilvl w:val="0"/>
          <w:numId w:val="22"/>
        </w:numPr>
      </w:pPr>
      <w:r>
        <w:t xml:space="preserve">   </w:t>
      </w:r>
      <w:r>
        <w:t xml:space="preserve"> APPEND project_data to all_projects</w:t>
      </w:r>
    </w:p>
    <w:p w14:paraId="03996D70" w14:textId="7ADE2F4D" w:rsidR="00933063" w:rsidRPr="00ED2E9D" w:rsidRDefault="00933063" w:rsidP="00933063">
      <w:pPr>
        <w:pStyle w:val="ListParagraph"/>
        <w:numPr>
          <w:ilvl w:val="0"/>
          <w:numId w:val="22"/>
        </w:numPr>
      </w:pPr>
      <w:r>
        <w:t xml:space="preserve">   </w:t>
      </w:r>
      <w:r>
        <w:t xml:space="preserve"> RETURN (True, “Successfully created a new project”, workers_tot)</w:t>
      </w:r>
    </w:p>
    <w:p w14:paraId="3ED37B91" w14:textId="7F8DB360" w:rsidR="00933063" w:rsidRPr="00ED2E9D" w:rsidRDefault="00933063" w:rsidP="00933063">
      <w:pPr>
        <w:pStyle w:val="ListParagraph"/>
        <w:numPr>
          <w:ilvl w:val="0"/>
          <w:numId w:val="22"/>
        </w:numPr>
      </w:pPr>
      <w:r>
        <w:t>EXCEPT Exception as e</w:t>
      </w:r>
    </w:p>
    <w:p w14:paraId="7A276CC6" w14:textId="65C52F50" w:rsidR="00933063" w:rsidRPr="00ED2E9D" w:rsidRDefault="00933063" w:rsidP="00933063">
      <w:pPr>
        <w:pStyle w:val="ListParagraph"/>
        <w:numPr>
          <w:ilvl w:val="0"/>
          <w:numId w:val="22"/>
        </w:numPr>
      </w:pPr>
      <w:r>
        <w:lastRenderedPageBreak/>
        <w:t xml:space="preserve">   </w:t>
      </w:r>
      <w:r>
        <w:t xml:space="preserve"> RETURN (False, e, workers_tot)</w:t>
      </w:r>
    </w:p>
    <w:p w14:paraId="586AE123" w14:textId="6CA2A31B" w:rsidR="00933063" w:rsidRDefault="00DA1BE2" w:rsidP="00933063">
      <w:pPr>
        <w:pStyle w:val="ListParagraph"/>
        <w:numPr>
          <w:ilvl w:val="0"/>
          <w:numId w:val="21"/>
        </w:numPr>
      </w:pPr>
      <w:r>
        <w:t xml:space="preserve">define </w:t>
      </w:r>
      <w:r w:rsidR="00EC6F8A">
        <w:t xml:space="preserve">function </w:t>
      </w:r>
      <w:r>
        <w:t>update_project_details(status_list,index,previous_index,code_of_project,clients_name,start_date,expected_end_date,number_of_workers,project_status,current_workers,workers_tot,previous_project_status)</w:t>
      </w:r>
    </w:p>
    <w:p w14:paraId="395E1D9E" w14:textId="62A4D7B7" w:rsidR="004C4069" w:rsidRDefault="004C4069" w:rsidP="004C4069">
      <w:pPr>
        <w:pStyle w:val="ListParagraph"/>
        <w:numPr>
          <w:ilvl w:val="0"/>
          <w:numId w:val="22"/>
        </w:numPr>
      </w:pPr>
      <w:r>
        <w:t>TRY</w:t>
      </w:r>
    </w:p>
    <w:p w14:paraId="222F2AA8" w14:textId="075A9629" w:rsidR="004C4069" w:rsidRPr="00ED2E9D" w:rsidRDefault="004C4069" w:rsidP="004C4069">
      <w:pPr>
        <w:pStyle w:val="ListParagraph"/>
        <w:numPr>
          <w:ilvl w:val="0"/>
          <w:numId w:val="22"/>
        </w:numPr>
      </w:pPr>
      <w:r>
        <w:t xml:space="preserve">    </w:t>
      </w:r>
      <w:r>
        <w:t xml:space="preserve"> IF number_of_workers &gt; workers_tot + (current_workers if previous_project_stautus EQUALS “ongoing” else 0) </w:t>
      </w:r>
    </w:p>
    <w:p w14:paraId="4FB80D50" w14:textId="17F01D7C" w:rsidR="004C4069" w:rsidRDefault="004C4069" w:rsidP="004C4069">
      <w:pPr>
        <w:pStyle w:val="ListParagraph"/>
        <w:numPr>
          <w:ilvl w:val="0"/>
          <w:numId w:val="22"/>
        </w:numPr>
      </w:pPr>
      <w:r>
        <w:t xml:space="preserve">    </w:t>
      </w:r>
      <w:r>
        <w:t xml:space="preserve"> </w:t>
      </w:r>
      <w:r>
        <w:t xml:space="preserve">    </w:t>
      </w:r>
      <w:r>
        <w:t xml:space="preserve"> RETURN (False, “Workers chosen are too much”, workers_tot)</w:t>
      </w:r>
    </w:p>
    <w:p w14:paraId="50B8B559" w14:textId="6DE4D919" w:rsidR="004C4069" w:rsidRDefault="004C4069" w:rsidP="004C4069">
      <w:pPr>
        <w:pStyle w:val="ListParagraph"/>
        <w:numPr>
          <w:ilvl w:val="0"/>
          <w:numId w:val="22"/>
        </w:numPr>
      </w:pPr>
      <w:r>
        <w:t xml:space="preserve">    </w:t>
      </w:r>
      <w:r>
        <w:t xml:space="preserve"> IF project_status EQUALS “ongoing”</w:t>
      </w:r>
    </w:p>
    <w:p w14:paraId="43A240FE" w14:textId="440DAB43" w:rsidR="004C4069" w:rsidRPr="00ED2E9D" w:rsidRDefault="004C4069" w:rsidP="004C4069">
      <w:pPr>
        <w:pStyle w:val="ListParagraph"/>
        <w:numPr>
          <w:ilvl w:val="0"/>
          <w:numId w:val="22"/>
        </w:numPr>
      </w:pPr>
      <w:r>
        <w:t xml:space="preserve">    </w:t>
      </w:r>
      <w:r>
        <w:t xml:space="preserve"> </w:t>
      </w:r>
      <w:r>
        <w:t xml:space="preserve">    </w:t>
      </w:r>
      <w:r>
        <w:t xml:space="preserve"> SET workers_tot TO workers_tot – number_of_workers</w:t>
      </w:r>
    </w:p>
    <w:p w14:paraId="5B700EF1" w14:textId="52AC9DF2" w:rsidR="004C4069" w:rsidRDefault="004C4069" w:rsidP="004C4069">
      <w:pPr>
        <w:pStyle w:val="ListParagraph"/>
        <w:numPr>
          <w:ilvl w:val="0"/>
          <w:numId w:val="22"/>
        </w:numPr>
      </w:pPr>
      <w:r>
        <w:t xml:space="preserve">    </w:t>
      </w:r>
      <w:r>
        <w:t xml:space="preserve"> IF previous_project_status EQUALS “ongoing”</w:t>
      </w:r>
    </w:p>
    <w:p w14:paraId="42F484F7" w14:textId="32CB95FB" w:rsidR="004C4069" w:rsidRPr="00ED2E9D" w:rsidRDefault="004C4069" w:rsidP="004C4069">
      <w:pPr>
        <w:pStyle w:val="ListParagraph"/>
        <w:numPr>
          <w:ilvl w:val="0"/>
          <w:numId w:val="22"/>
        </w:numPr>
      </w:pPr>
      <w:r>
        <w:t xml:space="preserve">    </w:t>
      </w:r>
      <w:r>
        <w:t xml:space="preserve"> </w:t>
      </w:r>
      <w:r>
        <w:t xml:space="preserve">    </w:t>
      </w:r>
      <w:r>
        <w:t xml:space="preserve"> SET workers_tot TO workers_tot + current_workers</w:t>
      </w:r>
    </w:p>
    <w:p w14:paraId="43344181" w14:textId="64922AB0" w:rsidR="004C4069" w:rsidRDefault="004C4069" w:rsidP="004C4069">
      <w:pPr>
        <w:pStyle w:val="ListParagraph"/>
        <w:numPr>
          <w:ilvl w:val="0"/>
          <w:numId w:val="22"/>
        </w:numPr>
      </w:pPr>
      <w:r>
        <w:t xml:space="preserve">    </w:t>
      </w:r>
      <w:r>
        <w:t xml:space="preserve"> SET status_list[index] TO status_list[index] + 1</w:t>
      </w:r>
    </w:p>
    <w:p w14:paraId="4575EE0D" w14:textId="1B32CB27" w:rsidR="004C4069" w:rsidRDefault="004C4069" w:rsidP="004C4069">
      <w:pPr>
        <w:pStyle w:val="ListParagraph"/>
        <w:numPr>
          <w:ilvl w:val="0"/>
          <w:numId w:val="22"/>
        </w:numPr>
      </w:pPr>
      <w:r>
        <w:t xml:space="preserve">    </w:t>
      </w:r>
      <w:r>
        <w:t xml:space="preserve"> SET status_list[previous_index] TO status_list[previous_index] – 1</w:t>
      </w:r>
    </w:p>
    <w:p w14:paraId="06A8519E" w14:textId="287C8705" w:rsidR="004C4069" w:rsidRPr="00ED2E9D" w:rsidRDefault="004C4069" w:rsidP="004C4069">
      <w:pPr>
        <w:pStyle w:val="ListParagraph"/>
        <w:numPr>
          <w:ilvl w:val="0"/>
          <w:numId w:val="22"/>
        </w:numPr>
      </w:pPr>
      <w:r>
        <w:t xml:space="preserve">    </w:t>
      </w:r>
      <w:r>
        <w:t xml:space="preserve"> SET project_data TO [code_of_project,clients_name,start_date,expected_end_date,number_of_workers,project_status,index]</w:t>
      </w:r>
    </w:p>
    <w:p w14:paraId="4C548E2D" w14:textId="6F4E7B5E" w:rsidR="004C4069" w:rsidRDefault="004C4069" w:rsidP="004C4069">
      <w:pPr>
        <w:pStyle w:val="ListParagraph"/>
        <w:numPr>
          <w:ilvl w:val="0"/>
          <w:numId w:val="22"/>
        </w:numPr>
      </w:pPr>
      <w:r>
        <w:t xml:space="preserve">    </w:t>
      </w:r>
      <w:r>
        <w:t xml:space="preserve"> SET index TO project_names.index(code_of_project)</w:t>
      </w:r>
    </w:p>
    <w:p w14:paraId="514EC621" w14:textId="7D4F82B0" w:rsidR="004C4069" w:rsidRPr="00ED2E9D" w:rsidRDefault="004C4069" w:rsidP="004C4069">
      <w:pPr>
        <w:pStyle w:val="ListParagraph"/>
        <w:numPr>
          <w:ilvl w:val="0"/>
          <w:numId w:val="22"/>
        </w:numPr>
      </w:pPr>
      <w:r>
        <w:t xml:space="preserve">    </w:t>
      </w:r>
      <w:r>
        <w:t xml:space="preserve"> SET all_projects[index] TO project_data</w:t>
      </w:r>
    </w:p>
    <w:p w14:paraId="6E5591AC" w14:textId="35361154" w:rsidR="004C4069" w:rsidRDefault="004C4069" w:rsidP="004C4069">
      <w:pPr>
        <w:pStyle w:val="ListParagraph"/>
        <w:numPr>
          <w:ilvl w:val="0"/>
          <w:numId w:val="22"/>
        </w:numPr>
      </w:pPr>
      <w:r>
        <w:t xml:space="preserve">    </w:t>
      </w:r>
      <w:r>
        <w:t xml:space="preserve"> RETURN (True, “Project details updated successfully”, workers_tot)</w:t>
      </w:r>
    </w:p>
    <w:p w14:paraId="175AE760" w14:textId="725BE9ED" w:rsidR="004C4069" w:rsidRDefault="004C4069" w:rsidP="004C4069">
      <w:pPr>
        <w:pStyle w:val="ListParagraph"/>
        <w:numPr>
          <w:ilvl w:val="0"/>
          <w:numId w:val="22"/>
        </w:numPr>
      </w:pPr>
      <w:r>
        <w:t>EXCEPT Exception as e:</w:t>
      </w:r>
    </w:p>
    <w:p w14:paraId="1105E869" w14:textId="3A8217F0" w:rsidR="004C4069" w:rsidRPr="00ED2E9D" w:rsidRDefault="004C4069" w:rsidP="004C4069">
      <w:pPr>
        <w:pStyle w:val="ListParagraph"/>
        <w:numPr>
          <w:ilvl w:val="0"/>
          <w:numId w:val="22"/>
        </w:numPr>
      </w:pPr>
      <w:r>
        <w:t xml:space="preserve">    </w:t>
      </w:r>
      <w:r>
        <w:t xml:space="preserve"> RETURN (False,e,workers_tot)</w:t>
      </w:r>
    </w:p>
    <w:p w14:paraId="06DE0392" w14:textId="758E6D44" w:rsidR="004C4069" w:rsidRDefault="004C4069" w:rsidP="004C4069">
      <w:pPr>
        <w:pStyle w:val="ListParagraph"/>
        <w:numPr>
          <w:ilvl w:val="0"/>
          <w:numId w:val="21"/>
        </w:numPr>
      </w:pPr>
      <w:r>
        <w:t>define</w:t>
      </w:r>
      <w:r w:rsidR="00EC6F8A">
        <w:t xml:space="preserve"> function</w:t>
      </w:r>
      <w:r>
        <w:t xml:space="preserve"> date_vertification(msg)</w:t>
      </w:r>
    </w:p>
    <w:p w14:paraId="2F613670" w14:textId="5B067D8C" w:rsidR="004C4069" w:rsidRDefault="004C4069" w:rsidP="004C4069">
      <w:pPr>
        <w:pStyle w:val="ListParagraph"/>
        <w:numPr>
          <w:ilvl w:val="0"/>
          <w:numId w:val="22"/>
        </w:numPr>
      </w:pPr>
      <w:r>
        <w:t>SET date TO INPUT(msg)</w:t>
      </w:r>
    </w:p>
    <w:p w14:paraId="0410CDC2" w14:textId="66781059" w:rsidR="004C4069" w:rsidRDefault="004C4069" w:rsidP="004C4069">
      <w:pPr>
        <w:pStyle w:val="ListParagraph"/>
        <w:numPr>
          <w:ilvl w:val="0"/>
          <w:numId w:val="22"/>
        </w:numPr>
      </w:pPr>
      <w:r>
        <w:t>SET splitted_date TO date.split(date[2] if len(date) &gt; 3 else “ “)</w:t>
      </w:r>
    </w:p>
    <w:p w14:paraId="63CD6FFA" w14:textId="16A075A4" w:rsidR="004C4069" w:rsidRDefault="004C4069" w:rsidP="004C4069">
      <w:pPr>
        <w:pStyle w:val="ListParagraph"/>
        <w:numPr>
          <w:ilvl w:val="0"/>
          <w:numId w:val="22"/>
        </w:numPr>
      </w:pPr>
      <w:r>
        <w:t>IF len(splitted_date) != 3</w:t>
      </w:r>
    </w:p>
    <w:p w14:paraId="09F0DFFB" w14:textId="0195CF58" w:rsidR="004C4069" w:rsidRPr="00ED2E9D" w:rsidRDefault="004C4069" w:rsidP="004C4069">
      <w:pPr>
        <w:pStyle w:val="ListParagraph"/>
        <w:numPr>
          <w:ilvl w:val="0"/>
          <w:numId w:val="22"/>
        </w:numPr>
      </w:pPr>
      <w:r>
        <w:t xml:space="preserve">    </w:t>
      </w:r>
      <w:r>
        <w:t xml:space="preserve"> OUTPUT “Enter a valid format of the date…!”</w:t>
      </w:r>
    </w:p>
    <w:p w14:paraId="0337ACE8" w14:textId="273D3B85" w:rsidR="004C4069" w:rsidRDefault="004C4069" w:rsidP="004C4069">
      <w:pPr>
        <w:pStyle w:val="ListParagraph"/>
        <w:numPr>
          <w:ilvl w:val="0"/>
          <w:numId w:val="22"/>
        </w:numPr>
      </w:pPr>
      <w:r>
        <w:t>SET month TO splitted_date[0]</w:t>
      </w:r>
    </w:p>
    <w:p w14:paraId="5B8A53FF" w14:textId="70AF5ECC" w:rsidR="004C4069" w:rsidRDefault="004C4069" w:rsidP="004C4069">
      <w:pPr>
        <w:pStyle w:val="ListParagraph"/>
        <w:numPr>
          <w:ilvl w:val="0"/>
          <w:numId w:val="22"/>
        </w:numPr>
      </w:pPr>
      <w:r>
        <w:t>SET date TO splitted_date[1]</w:t>
      </w:r>
    </w:p>
    <w:p w14:paraId="76173B83" w14:textId="49662F01" w:rsidR="007A392B" w:rsidRDefault="007A392B" w:rsidP="004C4069">
      <w:pPr>
        <w:pStyle w:val="ListParagraph"/>
        <w:numPr>
          <w:ilvl w:val="0"/>
          <w:numId w:val="22"/>
        </w:numPr>
      </w:pPr>
      <w:r>
        <w:t>IF month &gt; 12</w:t>
      </w:r>
    </w:p>
    <w:p w14:paraId="24CDD505" w14:textId="1C945389" w:rsidR="007A392B" w:rsidRDefault="007A392B" w:rsidP="007A392B">
      <w:pPr>
        <w:pStyle w:val="ListParagraph"/>
        <w:numPr>
          <w:ilvl w:val="0"/>
          <w:numId w:val="22"/>
        </w:numPr>
      </w:pPr>
      <w:r>
        <w:t xml:space="preserve">    </w:t>
      </w:r>
      <w:r>
        <w:t xml:space="preserve"> OUTPUT “Enter a valid month ! “</w:t>
      </w:r>
    </w:p>
    <w:p w14:paraId="6C0D3100" w14:textId="6A61DE6A" w:rsidR="007A392B" w:rsidRDefault="007A392B" w:rsidP="007A392B">
      <w:pPr>
        <w:pStyle w:val="ListParagraph"/>
        <w:numPr>
          <w:ilvl w:val="0"/>
          <w:numId w:val="22"/>
        </w:numPr>
      </w:pPr>
      <w:r>
        <w:t xml:space="preserve">    </w:t>
      </w:r>
      <w:r>
        <w:t xml:space="preserve"> RETURN date_vertification(msg)</w:t>
      </w:r>
    </w:p>
    <w:p w14:paraId="4572C7DE" w14:textId="79F7A8C6" w:rsidR="007A392B" w:rsidRDefault="007A392B" w:rsidP="007A392B">
      <w:pPr>
        <w:pStyle w:val="ListParagraph"/>
        <w:numPr>
          <w:ilvl w:val="0"/>
          <w:numId w:val="22"/>
        </w:numPr>
      </w:pPr>
      <w:r>
        <w:t>IF date &gt; 31</w:t>
      </w:r>
    </w:p>
    <w:p w14:paraId="570AC0A5" w14:textId="3BB4EA9E" w:rsidR="007A392B" w:rsidRPr="00ED2E9D" w:rsidRDefault="007A392B" w:rsidP="007A392B">
      <w:pPr>
        <w:pStyle w:val="ListParagraph"/>
        <w:numPr>
          <w:ilvl w:val="0"/>
          <w:numId w:val="22"/>
        </w:numPr>
      </w:pPr>
      <w:r>
        <w:t xml:space="preserve">    </w:t>
      </w:r>
      <w:r>
        <w:t xml:space="preserve"> OUTPUT “Enter a valid date !”</w:t>
      </w:r>
    </w:p>
    <w:p w14:paraId="479E79A6" w14:textId="630C65C7" w:rsidR="007A392B" w:rsidRDefault="007A392B" w:rsidP="007A392B">
      <w:pPr>
        <w:pStyle w:val="ListParagraph"/>
        <w:numPr>
          <w:ilvl w:val="0"/>
          <w:numId w:val="22"/>
        </w:numPr>
      </w:pPr>
      <w:r>
        <w:t xml:space="preserve">    </w:t>
      </w:r>
      <w:r>
        <w:t xml:space="preserve"> RETURN date_vertification(msg)</w:t>
      </w:r>
    </w:p>
    <w:p w14:paraId="165DE7E7" w14:textId="22161C28" w:rsidR="007A392B" w:rsidRPr="00ED2E9D" w:rsidRDefault="007A392B" w:rsidP="007A392B">
      <w:pPr>
        <w:pStyle w:val="ListParagraph"/>
        <w:numPr>
          <w:ilvl w:val="0"/>
          <w:numId w:val="22"/>
        </w:numPr>
      </w:pPr>
      <w:r>
        <w:t>RETURN date</w:t>
      </w:r>
    </w:p>
    <w:p w14:paraId="00429D7D" w14:textId="23CACA12" w:rsidR="007A392B" w:rsidRDefault="007A392B" w:rsidP="007A392B">
      <w:pPr>
        <w:pStyle w:val="ListParagraph"/>
        <w:numPr>
          <w:ilvl w:val="0"/>
          <w:numId w:val="21"/>
        </w:numPr>
      </w:pPr>
      <w:r>
        <w:t>define</w:t>
      </w:r>
      <w:r w:rsidR="00EC6F8A">
        <w:t xml:space="preserve"> function</w:t>
      </w:r>
      <w:r>
        <w:t xml:space="preserve"> project_status_vertification(msg,update_status)</w:t>
      </w:r>
    </w:p>
    <w:p w14:paraId="3DAB14D3" w14:textId="343DAF04" w:rsidR="007A392B" w:rsidRDefault="007A392B" w:rsidP="007A392B">
      <w:pPr>
        <w:pStyle w:val="ListParagraph"/>
        <w:numPr>
          <w:ilvl w:val="0"/>
          <w:numId w:val="22"/>
        </w:numPr>
      </w:pPr>
      <w:r>
        <w:t>SET project_state TO INPUT(msg).replace(“ “,””).lower()</w:t>
      </w:r>
    </w:p>
    <w:p w14:paraId="0C8BE9FC" w14:textId="2428F4A6" w:rsidR="007A392B" w:rsidRDefault="007A392B" w:rsidP="007A392B">
      <w:pPr>
        <w:pStyle w:val="ListParagraph"/>
        <w:numPr>
          <w:ilvl w:val="0"/>
          <w:numId w:val="22"/>
        </w:numPr>
      </w:pPr>
      <w:r>
        <w:t>IF project_state NOT IN possible_inputs:</w:t>
      </w:r>
    </w:p>
    <w:p w14:paraId="7EE3F286" w14:textId="03245302" w:rsidR="007A392B" w:rsidRDefault="007A392B" w:rsidP="007A392B">
      <w:pPr>
        <w:pStyle w:val="ListParagraph"/>
        <w:numPr>
          <w:ilvl w:val="0"/>
          <w:numId w:val="22"/>
        </w:numPr>
      </w:pPr>
      <w:r>
        <w:t xml:space="preserve">    </w:t>
      </w:r>
      <w:r>
        <w:t>OUTPUT “The entered project status is incorrect”</w:t>
      </w:r>
    </w:p>
    <w:p w14:paraId="4EC53736" w14:textId="49A166C3" w:rsidR="007A392B" w:rsidRDefault="007A392B" w:rsidP="007A392B">
      <w:pPr>
        <w:pStyle w:val="ListParagraph"/>
        <w:numPr>
          <w:ilvl w:val="0"/>
          <w:numId w:val="22"/>
        </w:numPr>
      </w:pPr>
      <w:r>
        <w:t>IF update_status IS True</w:t>
      </w:r>
    </w:p>
    <w:p w14:paraId="07C46357" w14:textId="465D6B61" w:rsidR="007A392B" w:rsidRDefault="007A392B" w:rsidP="007A392B">
      <w:pPr>
        <w:pStyle w:val="ListParagraph"/>
        <w:numPr>
          <w:ilvl w:val="0"/>
          <w:numId w:val="22"/>
        </w:numPr>
      </w:pPr>
      <w:r>
        <w:lastRenderedPageBreak/>
        <w:t xml:space="preserve">    </w:t>
      </w:r>
      <w:r>
        <w:t>SET statistics_list[possible_inputs.index(project_state)] TO statistics_list[possible_inputs.index(project_state)] + 1</w:t>
      </w:r>
    </w:p>
    <w:p w14:paraId="4A8FBFF8" w14:textId="548624AF" w:rsidR="007A392B" w:rsidRDefault="007A392B" w:rsidP="007A392B">
      <w:pPr>
        <w:pStyle w:val="ListParagraph"/>
        <w:numPr>
          <w:ilvl w:val="0"/>
          <w:numId w:val="22"/>
        </w:numPr>
      </w:pPr>
      <w:r>
        <w:t>RETURN (project_state,statistics_list,possible_inputs.index(project_state))</w:t>
      </w:r>
    </w:p>
    <w:p w14:paraId="099EE14F" w14:textId="6215AB3C" w:rsidR="007A392B" w:rsidRDefault="00EC6F8A" w:rsidP="007A392B">
      <w:pPr>
        <w:pStyle w:val="ListParagraph"/>
        <w:numPr>
          <w:ilvl w:val="0"/>
          <w:numId w:val="21"/>
        </w:numPr>
      </w:pPr>
      <w:r>
        <w:t>define function project_code_vertification(msg,project_codes)</w:t>
      </w:r>
    </w:p>
    <w:p w14:paraId="54866067" w14:textId="201A291D" w:rsidR="00EC6F8A" w:rsidRDefault="00EC6F8A" w:rsidP="00EC6F8A">
      <w:pPr>
        <w:pStyle w:val="ListParagraph"/>
        <w:numPr>
          <w:ilvl w:val="0"/>
          <w:numId w:val="22"/>
        </w:numPr>
      </w:pPr>
      <w:r>
        <w:t>SET project_code TO INPUT(msg)</w:t>
      </w:r>
    </w:p>
    <w:p w14:paraId="17B2A547" w14:textId="45B29564" w:rsidR="00EC6F8A" w:rsidRDefault="00EC6F8A" w:rsidP="00EC6F8A">
      <w:pPr>
        <w:pStyle w:val="ListParagraph"/>
        <w:numPr>
          <w:ilvl w:val="0"/>
          <w:numId w:val="22"/>
        </w:numPr>
      </w:pPr>
      <w:r>
        <w:t>IF project_code IN project_codes</w:t>
      </w:r>
    </w:p>
    <w:p w14:paraId="716F02BD" w14:textId="004ABBD6" w:rsidR="00EC6F8A" w:rsidRDefault="00EC6F8A" w:rsidP="00EC6F8A">
      <w:pPr>
        <w:pStyle w:val="ListParagraph"/>
        <w:numPr>
          <w:ilvl w:val="0"/>
          <w:numId w:val="22"/>
        </w:numPr>
      </w:pPr>
      <w:r>
        <w:t xml:space="preserve">    </w:t>
      </w:r>
      <w:r>
        <w:t>OUTPUT “Project code already exists”</w:t>
      </w:r>
    </w:p>
    <w:p w14:paraId="70AE5044" w14:textId="74F71DE9" w:rsidR="00EC6F8A" w:rsidRDefault="00EC6F8A" w:rsidP="00EC6F8A">
      <w:pPr>
        <w:pStyle w:val="ListParagraph"/>
        <w:numPr>
          <w:ilvl w:val="0"/>
          <w:numId w:val="22"/>
        </w:numPr>
      </w:pPr>
      <w:r>
        <w:t xml:space="preserve">    </w:t>
      </w:r>
      <w:r>
        <w:t>RETURN project_code_vertification(msg,project_codes)</w:t>
      </w:r>
    </w:p>
    <w:p w14:paraId="0DAE3EDD" w14:textId="39B195F3" w:rsidR="00EC6F8A" w:rsidRDefault="00EC6F8A" w:rsidP="00EC6F8A">
      <w:pPr>
        <w:pStyle w:val="ListParagraph"/>
        <w:numPr>
          <w:ilvl w:val="0"/>
          <w:numId w:val="22"/>
        </w:numPr>
      </w:pPr>
      <w:r>
        <w:t>RETURN project_code</w:t>
      </w:r>
    </w:p>
    <w:p w14:paraId="4F61AE78" w14:textId="373AD72C" w:rsidR="00EC6F8A" w:rsidRDefault="00EC6F8A" w:rsidP="00EC6F8A">
      <w:pPr>
        <w:pStyle w:val="ListParagraph"/>
        <w:numPr>
          <w:ilvl w:val="0"/>
          <w:numId w:val="21"/>
        </w:numPr>
      </w:pPr>
      <w:r>
        <w:t>define function check_if_int(msg)</w:t>
      </w:r>
    </w:p>
    <w:p w14:paraId="0747367D" w14:textId="519BB9C9" w:rsidR="00EC6F8A" w:rsidRDefault="00EC6F8A" w:rsidP="00EC6F8A">
      <w:pPr>
        <w:pStyle w:val="ListParagraph"/>
        <w:numPr>
          <w:ilvl w:val="0"/>
          <w:numId w:val="22"/>
        </w:numPr>
      </w:pPr>
      <w:r>
        <w:t>TRY</w:t>
      </w:r>
    </w:p>
    <w:p w14:paraId="0A172CA1" w14:textId="525DCBF7" w:rsidR="00EC6F8A" w:rsidRDefault="00EC6F8A" w:rsidP="00EC6F8A">
      <w:pPr>
        <w:pStyle w:val="ListParagraph"/>
        <w:numPr>
          <w:ilvl w:val="0"/>
          <w:numId w:val="22"/>
        </w:numPr>
      </w:pPr>
      <w:r>
        <w:t xml:space="preserve">    </w:t>
      </w:r>
      <w:r>
        <w:t>RETURN int(INPUT(msg)</w:t>
      </w:r>
    </w:p>
    <w:p w14:paraId="6D44F927" w14:textId="09506C8D" w:rsidR="00EC6F8A" w:rsidRDefault="00EC6F8A" w:rsidP="00EC6F8A">
      <w:pPr>
        <w:pStyle w:val="ListParagraph"/>
        <w:numPr>
          <w:ilvl w:val="0"/>
          <w:numId w:val="22"/>
        </w:numPr>
      </w:pPr>
      <w:r>
        <w:t>EXCEPT</w:t>
      </w:r>
    </w:p>
    <w:p w14:paraId="7C4BE1F1" w14:textId="0923D387" w:rsidR="00EC6F8A" w:rsidRDefault="00EC6F8A" w:rsidP="00EC6F8A">
      <w:pPr>
        <w:pStyle w:val="ListParagraph"/>
        <w:numPr>
          <w:ilvl w:val="0"/>
          <w:numId w:val="22"/>
        </w:numPr>
      </w:pPr>
      <w:r>
        <w:t xml:space="preserve">    </w:t>
      </w:r>
      <w:r>
        <w:t>OUTPUT “The msg entered was not an integer”</w:t>
      </w:r>
    </w:p>
    <w:p w14:paraId="6B8567FE" w14:textId="3F8D3210" w:rsidR="00EC6F8A" w:rsidRDefault="00EC6F8A" w:rsidP="00EC6F8A">
      <w:pPr>
        <w:pStyle w:val="ListParagraph"/>
        <w:numPr>
          <w:ilvl w:val="0"/>
          <w:numId w:val="22"/>
        </w:numPr>
      </w:pPr>
      <w:r>
        <w:t xml:space="preserve">    </w:t>
      </w:r>
      <w:r>
        <w:t>RETURN check_if_int(msg)</w:t>
      </w:r>
    </w:p>
    <w:p w14:paraId="3FD8D40E" w14:textId="038BCBD8" w:rsidR="00EC6F8A" w:rsidRDefault="00EC6F8A" w:rsidP="00EC6F8A">
      <w:pPr>
        <w:pStyle w:val="ListParagraph"/>
        <w:numPr>
          <w:ilvl w:val="0"/>
          <w:numId w:val="21"/>
        </w:numPr>
      </w:pPr>
      <w:r>
        <w:t>while execute</w:t>
      </w:r>
    </w:p>
    <w:p w14:paraId="1C6474D9" w14:textId="02542734" w:rsidR="00EC6F8A" w:rsidRDefault="00EC6F8A" w:rsidP="00EC6F8A">
      <w:pPr>
        <w:pStyle w:val="ListParagraph"/>
        <w:numPr>
          <w:ilvl w:val="0"/>
          <w:numId w:val="22"/>
        </w:numPr>
      </w:pPr>
      <w:r>
        <w:t>SET choice TO menu(redirect_choice,redirect_to)</w:t>
      </w:r>
    </w:p>
    <w:p w14:paraId="09BC9139" w14:textId="0927E82D" w:rsidR="00EC6F8A" w:rsidRDefault="00EC6F8A" w:rsidP="00EC6F8A">
      <w:pPr>
        <w:pStyle w:val="ListParagraph"/>
        <w:numPr>
          <w:ilvl w:val="0"/>
          <w:numId w:val="22"/>
        </w:numPr>
      </w:pPr>
      <w:r>
        <w:t>SET redirect_choice TO False</w:t>
      </w:r>
    </w:p>
    <w:p w14:paraId="1523885C" w14:textId="37ECAA92" w:rsidR="00EC6F8A" w:rsidRDefault="00EC6F8A" w:rsidP="00EC6F8A">
      <w:pPr>
        <w:pStyle w:val="ListParagraph"/>
        <w:numPr>
          <w:ilvl w:val="0"/>
          <w:numId w:val="22"/>
        </w:numPr>
      </w:pPr>
      <w:r>
        <w:t>SET redirect_to TO None</w:t>
      </w:r>
    </w:p>
    <w:p w14:paraId="14854EE4" w14:textId="1DEA6F34" w:rsidR="00EC6F8A" w:rsidRDefault="00EC6F8A" w:rsidP="00EC6F8A">
      <w:pPr>
        <w:pStyle w:val="ListParagraph"/>
        <w:numPr>
          <w:ilvl w:val="0"/>
          <w:numId w:val="22"/>
        </w:numPr>
      </w:pPr>
      <w:r>
        <w:t>IF choice EQUALS “1”</w:t>
      </w:r>
    </w:p>
    <w:p w14:paraId="2B57D35E" w14:textId="47EA8AEF" w:rsidR="00EC6F8A" w:rsidRDefault="00EC6F8A" w:rsidP="00EC6F8A">
      <w:pPr>
        <w:pStyle w:val="ListParagraph"/>
        <w:numPr>
          <w:ilvl w:val="0"/>
          <w:numId w:val="22"/>
        </w:numPr>
      </w:pPr>
      <w:r>
        <w:t xml:space="preserve">    </w:t>
      </w:r>
      <w:r>
        <w:t>OUTPUT company_name + “Add a new project”</w:t>
      </w:r>
    </w:p>
    <w:p w14:paraId="40FD3F35" w14:textId="2F9F0C56" w:rsidR="00EC6F8A" w:rsidRDefault="00EC6F8A" w:rsidP="00EC6F8A">
      <w:pPr>
        <w:pStyle w:val="ListParagraph"/>
        <w:numPr>
          <w:ilvl w:val="0"/>
          <w:numId w:val="22"/>
        </w:numPr>
      </w:pPr>
      <w:r>
        <w:t xml:space="preserve">    </w:t>
      </w:r>
      <w:r>
        <w:t>SET code_of_project TO project_code_vertification(“Project Code : “, project_names)</w:t>
      </w:r>
    </w:p>
    <w:p w14:paraId="03A918DC" w14:textId="7EA207BA" w:rsidR="00EC6F8A" w:rsidRDefault="00EC6F8A" w:rsidP="00EC6F8A">
      <w:pPr>
        <w:pStyle w:val="ListParagraph"/>
        <w:numPr>
          <w:ilvl w:val="0"/>
          <w:numId w:val="22"/>
        </w:numPr>
      </w:pPr>
      <w:r>
        <w:t xml:space="preserve">    </w:t>
      </w:r>
      <w:r>
        <w:t>IF code_of_project EQUALS “0”</w:t>
      </w:r>
    </w:p>
    <w:p w14:paraId="6E1F4FF3" w14:textId="6CC5A811" w:rsidR="00EC6F8A" w:rsidRDefault="00EC6F8A" w:rsidP="00EC6F8A">
      <w:pPr>
        <w:pStyle w:val="ListParagraph"/>
        <w:numPr>
          <w:ilvl w:val="0"/>
          <w:numId w:val="22"/>
        </w:numPr>
      </w:pPr>
      <w:r>
        <w:t xml:space="preserve">        </w:t>
      </w:r>
      <w:r>
        <w:t>CONTINUE</w:t>
      </w:r>
    </w:p>
    <w:p w14:paraId="75CD8DC8" w14:textId="111C72C6" w:rsidR="00EC6F8A" w:rsidRDefault="00EC6F8A" w:rsidP="00EC6F8A">
      <w:pPr>
        <w:pStyle w:val="ListParagraph"/>
        <w:numPr>
          <w:ilvl w:val="0"/>
          <w:numId w:val="22"/>
        </w:numPr>
      </w:pPr>
      <w:r>
        <w:t xml:space="preserve">    </w:t>
      </w:r>
      <w:r>
        <w:t>SET clients_name TO INPUT(“Clients Name : “)</w:t>
      </w:r>
    </w:p>
    <w:p w14:paraId="2E290665" w14:textId="0995D71C" w:rsidR="00EC6F8A" w:rsidRDefault="00EC6F8A" w:rsidP="00EC6F8A">
      <w:pPr>
        <w:pStyle w:val="ListParagraph"/>
        <w:numPr>
          <w:ilvl w:val="0"/>
          <w:numId w:val="22"/>
        </w:numPr>
      </w:pPr>
      <w:r>
        <w:t xml:space="preserve">    </w:t>
      </w:r>
      <w:r>
        <w:t>SET start_date TO date_vertification(“Start Date (MM/DD/YYYY) : ”)</w:t>
      </w:r>
    </w:p>
    <w:p w14:paraId="64943233" w14:textId="67EE2BAA" w:rsidR="00EC6F8A" w:rsidRDefault="00EC6F8A" w:rsidP="00EC6F8A">
      <w:pPr>
        <w:pStyle w:val="ListParagraph"/>
        <w:numPr>
          <w:ilvl w:val="0"/>
          <w:numId w:val="22"/>
        </w:numPr>
      </w:pPr>
      <w:r>
        <w:t xml:space="preserve">    </w:t>
      </w:r>
      <w:r>
        <w:t>SET expected_end_date TO date_vertification(“Expected end date (MM/DD/YYYY)”)</w:t>
      </w:r>
    </w:p>
    <w:p w14:paraId="4100282B" w14:textId="293ACE9A" w:rsidR="00EC6F8A" w:rsidRDefault="00EC6F8A" w:rsidP="00EC6F8A">
      <w:pPr>
        <w:pStyle w:val="ListParagraph"/>
        <w:numPr>
          <w:ilvl w:val="0"/>
          <w:numId w:val="22"/>
        </w:numPr>
      </w:pPr>
      <w:r>
        <w:t xml:space="preserve">    </w:t>
      </w:r>
      <w:r>
        <w:t>SET number_of_workers TO check_if_int(“Numbers of Workers : “)</w:t>
      </w:r>
    </w:p>
    <w:p w14:paraId="6A35CEF6" w14:textId="05BC3C77" w:rsidR="00EC6F8A" w:rsidRDefault="00EC6F8A" w:rsidP="00EC6F8A">
      <w:pPr>
        <w:pStyle w:val="ListParagraph"/>
        <w:numPr>
          <w:ilvl w:val="0"/>
          <w:numId w:val="22"/>
        </w:numPr>
      </w:pPr>
      <w:r>
        <w:t xml:space="preserve">    </w:t>
      </w:r>
      <w:r>
        <w:t>SET project_status, status_list, index TO project_status_vertification()</w:t>
      </w:r>
    </w:p>
    <w:p w14:paraId="44C508EE" w14:textId="0B75265A" w:rsidR="00EC6F8A" w:rsidRDefault="00EC6F8A" w:rsidP="00EC6F8A">
      <w:pPr>
        <w:pStyle w:val="ListParagraph"/>
        <w:numPr>
          <w:ilvl w:val="0"/>
          <w:numId w:val="22"/>
        </w:numPr>
      </w:pPr>
      <w:r>
        <w:t xml:space="preserve">    </w:t>
      </w:r>
      <w:r>
        <w:t>SET save to INPUT(“Do you want to save the project (Yes/No)”)</w:t>
      </w:r>
    </w:p>
    <w:p w14:paraId="2DBCA447" w14:textId="6CAB829D" w:rsidR="00EC6F8A" w:rsidRDefault="00EC6F8A" w:rsidP="00EC6F8A">
      <w:pPr>
        <w:pStyle w:val="ListParagraph"/>
        <w:numPr>
          <w:ilvl w:val="0"/>
          <w:numId w:val="22"/>
        </w:numPr>
      </w:pPr>
      <w:r>
        <w:t xml:space="preserve">    </w:t>
      </w:r>
      <w:r>
        <w:t>IF save.upper() EQUALS “YES”</w:t>
      </w:r>
    </w:p>
    <w:p w14:paraId="51A962AF" w14:textId="7BCDB076" w:rsidR="00EC6F8A" w:rsidRDefault="00EC6F8A" w:rsidP="00EC6F8A">
      <w:pPr>
        <w:pStyle w:val="ListParagraph"/>
        <w:numPr>
          <w:ilvl w:val="0"/>
          <w:numId w:val="22"/>
        </w:numPr>
      </w:pPr>
      <w:r>
        <w:t xml:space="preserve">        </w:t>
      </w:r>
      <w:r>
        <w:t>SET execution_status, response_msg, workers TO create_project(status_list,index,code_of_project,clients_name,start_date,expected_end_date,number_of_workers,project_status,workers,all_projects,statistics_list,possible-Inputs)</w:t>
      </w:r>
    </w:p>
    <w:p w14:paraId="645053D5" w14:textId="16CBDC64" w:rsidR="00EC6F8A" w:rsidRDefault="00EC6F8A" w:rsidP="00EC6F8A">
      <w:pPr>
        <w:pStyle w:val="ListParagraph"/>
        <w:numPr>
          <w:ilvl w:val="0"/>
          <w:numId w:val="22"/>
        </w:numPr>
      </w:pPr>
      <w:r>
        <w:t xml:space="preserve">        </w:t>
      </w:r>
      <w:r>
        <w:t>OUTPUT response_msg + execution_status</w:t>
      </w:r>
    </w:p>
    <w:p w14:paraId="2F934D10" w14:textId="10D05CE0" w:rsidR="00EC6F8A" w:rsidRDefault="00366D18" w:rsidP="00EC6F8A">
      <w:pPr>
        <w:pStyle w:val="ListParagraph"/>
        <w:numPr>
          <w:ilvl w:val="0"/>
          <w:numId w:val="22"/>
        </w:numPr>
      </w:pPr>
      <w:r>
        <w:t xml:space="preserve">    </w:t>
      </w:r>
      <w:r>
        <w:t>ELSE:</w:t>
      </w:r>
    </w:p>
    <w:p w14:paraId="5DAF5B8B" w14:textId="60DEA02F" w:rsidR="00EC6F8A" w:rsidRDefault="00366D18" w:rsidP="00366D18">
      <w:pPr>
        <w:pStyle w:val="ListParagraph"/>
        <w:numPr>
          <w:ilvl w:val="0"/>
          <w:numId w:val="22"/>
        </w:numPr>
      </w:pPr>
      <w:r>
        <w:t xml:space="preserve">        </w:t>
      </w:r>
      <w:r>
        <w:t>OUTPUT “The project was *not* saved !”</w:t>
      </w:r>
    </w:p>
    <w:p w14:paraId="3152897D" w14:textId="1FF84993" w:rsidR="00366D18" w:rsidRDefault="0002087A" w:rsidP="00366D18">
      <w:pPr>
        <w:pStyle w:val="ListParagraph"/>
        <w:numPr>
          <w:ilvl w:val="0"/>
          <w:numId w:val="22"/>
        </w:numPr>
      </w:pPr>
      <w:r>
        <w:t>ELSEIF choice EQUALS “2”</w:t>
      </w:r>
    </w:p>
    <w:p w14:paraId="7F4C74BD" w14:textId="389C28EC" w:rsidR="0002087A" w:rsidRDefault="0002087A" w:rsidP="00366D18">
      <w:pPr>
        <w:pStyle w:val="ListParagraph"/>
        <w:numPr>
          <w:ilvl w:val="0"/>
          <w:numId w:val="22"/>
        </w:numPr>
      </w:pPr>
      <w:r>
        <w:t xml:space="preserve">    </w:t>
      </w:r>
      <w:r>
        <w:t>OUTPUT company_name + “Remove completed project”</w:t>
      </w:r>
    </w:p>
    <w:p w14:paraId="3425C7EB" w14:textId="325E222E" w:rsidR="0002087A" w:rsidRDefault="0002087A" w:rsidP="00366D18">
      <w:pPr>
        <w:pStyle w:val="ListParagraph"/>
        <w:numPr>
          <w:ilvl w:val="0"/>
          <w:numId w:val="22"/>
        </w:numPr>
      </w:pPr>
      <w:r>
        <w:lastRenderedPageBreak/>
        <w:t xml:space="preserve">    </w:t>
      </w:r>
      <w:r>
        <w:t>SET code_of_project TO INPUT(“Project Code : “)</w:t>
      </w:r>
    </w:p>
    <w:p w14:paraId="491A242B" w14:textId="1E241758" w:rsidR="0002087A" w:rsidRDefault="0002087A" w:rsidP="00366D18">
      <w:pPr>
        <w:pStyle w:val="ListParagraph"/>
        <w:numPr>
          <w:ilvl w:val="0"/>
          <w:numId w:val="22"/>
        </w:numPr>
      </w:pPr>
      <w:r>
        <w:t xml:space="preserve">    </w:t>
      </w:r>
      <w:r>
        <w:t>SET save TO INPUT(“Do you want to save the project (Yes/No) ? “)</w:t>
      </w:r>
    </w:p>
    <w:p w14:paraId="4884B3AA" w14:textId="01B65161" w:rsidR="0002087A" w:rsidRDefault="0002087A" w:rsidP="00366D18">
      <w:pPr>
        <w:pStyle w:val="ListParagraph"/>
        <w:numPr>
          <w:ilvl w:val="0"/>
          <w:numId w:val="22"/>
        </w:numPr>
      </w:pPr>
      <w:r>
        <w:t xml:space="preserve">    </w:t>
      </w:r>
      <w:r>
        <w:t>IF code_of_project IN project_names AND save.upper() EQUALS “YES”</w:t>
      </w:r>
    </w:p>
    <w:p w14:paraId="3568F2D1" w14:textId="35D91D64" w:rsidR="0002087A" w:rsidRDefault="0002087A" w:rsidP="0002087A">
      <w:pPr>
        <w:pStyle w:val="ListParagraph"/>
        <w:numPr>
          <w:ilvl w:val="0"/>
          <w:numId w:val="22"/>
        </w:numPr>
      </w:pPr>
      <w:r>
        <w:t xml:space="preserve">       </w:t>
      </w:r>
      <w:r>
        <w:t>SET Execution_status,response_msg,workers,status_list,completed_projects,every_project, project_names TO remove_completed_projects(code_of_project,all_projects,workers,statistics_list,completed_projects,possible_inputs)</w:t>
      </w:r>
    </w:p>
    <w:p w14:paraId="47486F29" w14:textId="26D67DF8" w:rsidR="0002087A" w:rsidRDefault="0002087A" w:rsidP="0002087A">
      <w:pPr>
        <w:pStyle w:val="ListParagraph"/>
        <w:numPr>
          <w:ilvl w:val="0"/>
          <w:numId w:val="22"/>
        </w:numPr>
      </w:pPr>
      <w:r>
        <w:t xml:space="preserve">        </w:t>
      </w:r>
      <w:r>
        <w:t>OUTPUT response_msg + execution_status</w:t>
      </w:r>
    </w:p>
    <w:p w14:paraId="0D4A97B1" w14:textId="75AB18C8" w:rsidR="0002087A" w:rsidRDefault="0002087A" w:rsidP="0002087A">
      <w:pPr>
        <w:pStyle w:val="ListParagraph"/>
        <w:numPr>
          <w:ilvl w:val="0"/>
          <w:numId w:val="22"/>
        </w:numPr>
      </w:pPr>
      <w:r>
        <w:t xml:space="preserve">    </w:t>
      </w:r>
      <w:r>
        <w:t>ELSE</w:t>
      </w:r>
    </w:p>
    <w:p w14:paraId="74B0B039" w14:textId="3E2DCB63" w:rsidR="0002087A" w:rsidRDefault="0002087A" w:rsidP="0002087A">
      <w:pPr>
        <w:pStyle w:val="ListParagraph"/>
        <w:numPr>
          <w:ilvl w:val="0"/>
          <w:numId w:val="22"/>
        </w:numPr>
      </w:pPr>
      <w:r>
        <w:t xml:space="preserve">        </w:t>
      </w:r>
      <w:r>
        <w:t>OUTPUT “The project was not remove” IF save.upper() NOT EQUALS “YES” ELSE “The project does not exist”</w:t>
      </w:r>
    </w:p>
    <w:p w14:paraId="23756420" w14:textId="000AA30E" w:rsidR="0002087A" w:rsidRDefault="0002087A" w:rsidP="0002087A">
      <w:pPr>
        <w:pStyle w:val="ListParagraph"/>
        <w:numPr>
          <w:ilvl w:val="0"/>
          <w:numId w:val="22"/>
        </w:numPr>
      </w:pPr>
      <w:r>
        <w:t>ELSEIF choice EQUALS “3”</w:t>
      </w:r>
    </w:p>
    <w:p w14:paraId="236706E0" w14:textId="52CD2EF0" w:rsidR="0002087A" w:rsidRDefault="0002087A" w:rsidP="0002087A">
      <w:pPr>
        <w:pStyle w:val="ListParagraph"/>
        <w:numPr>
          <w:ilvl w:val="0"/>
          <w:numId w:val="22"/>
        </w:numPr>
      </w:pPr>
      <w:r>
        <w:t xml:space="preserve">    </w:t>
      </w:r>
      <w:r>
        <w:t xml:space="preserve">OUTPUT company_name </w:t>
      </w:r>
      <w:r w:rsidR="00AE0DE5">
        <w:t>+ “Add new workers”</w:t>
      </w:r>
    </w:p>
    <w:p w14:paraId="0EC17C79" w14:textId="10048013" w:rsidR="00AE0DE5" w:rsidRDefault="00AE0DE5" w:rsidP="0002087A">
      <w:pPr>
        <w:pStyle w:val="ListParagraph"/>
        <w:numPr>
          <w:ilvl w:val="0"/>
          <w:numId w:val="22"/>
        </w:numPr>
      </w:pPr>
      <w:r>
        <w:t xml:space="preserve">    </w:t>
      </w:r>
      <w:r>
        <w:t>SET new_no_of_workers TO check_if_int(“Number Workers to Add : “)</w:t>
      </w:r>
    </w:p>
    <w:p w14:paraId="109BB88F" w14:textId="0FC91707" w:rsidR="00AE0DE5" w:rsidRDefault="00AE0DE5" w:rsidP="0002087A">
      <w:pPr>
        <w:pStyle w:val="ListParagraph"/>
        <w:numPr>
          <w:ilvl w:val="0"/>
          <w:numId w:val="22"/>
        </w:numPr>
      </w:pPr>
      <w:r>
        <w:t xml:space="preserve">    </w:t>
      </w:r>
      <w:r>
        <w:t>IF save.upper() EQUALS “YES” AND new_no_of_workers &gt; 0</w:t>
      </w:r>
    </w:p>
    <w:p w14:paraId="7D02E524" w14:textId="07799731" w:rsidR="00AE0DE5" w:rsidRDefault="00AE0DE5" w:rsidP="0002087A">
      <w:pPr>
        <w:pStyle w:val="ListParagraph"/>
        <w:numPr>
          <w:ilvl w:val="0"/>
          <w:numId w:val="22"/>
        </w:numPr>
      </w:pPr>
      <w:r>
        <w:t xml:space="preserve">        </w:t>
      </w:r>
      <w:r>
        <w:t>SET workers TO workers + new_no_of_workers</w:t>
      </w:r>
    </w:p>
    <w:p w14:paraId="74DD93FC" w14:textId="39FBAECF" w:rsidR="00AE0DE5" w:rsidRDefault="00AE0DE5" w:rsidP="0002087A">
      <w:pPr>
        <w:pStyle w:val="ListParagraph"/>
        <w:numPr>
          <w:ilvl w:val="0"/>
          <w:numId w:val="22"/>
        </w:numPr>
      </w:pPr>
      <w:r>
        <w:t xml:space="preserve">    </w:t>
      </w:r>
      <w:r>
        <w:t>ELSE</w:t>
      </w:r>
    </w:p>
    <w:p w14:paraId="22753179" w14:textId="415DC8FD" w:rsidR="00AE0DE5" w:rsidRDefault="00AE0DE5" w:rsidP="0002087A">
      <w:pPr>
        <w:pStyle w:val="ListParagraph"/>
        <w:numPr>
          <w:ilvl w:val="0"/>
          <w:numId w:val="22"/>
        </w:numPr>
      </w:pPr>
      <w:r>
        <w:t xml:space="preserve">        </w:t>
      </w:r>
      <w:r>
        <w:t>OUTPUT “Workers must be more than 0</w:t>
      </w:r>
      <w:r w:rsidR="00DC5403">
        <w:t>” IF workers &lt;= 0 ELSE “Workers were not added”</w:t>
      </w:r>
    </w:p>
    <w:p w14:paraId="4E0728B6" w14:textId="26E9B3D1" w:rsidR="00DC5403" w:rsidRDefault="00EC14B7" w:rsidP="0002087A">
      <w:pPr>
        <w:pStyle w:val="ListParagraph"/>
        <w:numPr>
          <w:ilvl w:val="0"/>
          <w:numId w:val="22"/>
        </w:numPr>
      </w:pPr>
      <w:r>
        <w:t>ELSEIF</w:t>
      </w:r>
      <w:r w:rsidR="00DC5403">
        <w:t xml:space="preserve"> choice EQUALS “4”</w:t>
      </w:r>
    </w:p>
    <w:p w14:paraId="3DED2A83" w14:textId="689497A9" w:rsidR="00DC5403" w:rsidRDefault="00DC5403" w:rsidP="0002087A">
      <w:pPr>
        <w:pStyle w:val="ListParagraph"/>
        <w:numPr>
          <w:ilvl w:val="0"/>
          <w:numId w:val="22"/>
        </w:numPr>
      </w:pPr>
      <w:r>
        <w:t xml:space="preserve">    </w:t>
      </w:r>
      <w:r>
        <w:t>OUTPUT company_name + “Update Project Details”</w:t>
      </w:r>
    </w:p>
    <w:p w14:paraId="20CC9DAA" w14:textId="135A56DE" w:rsidR="00DC5403" w:rsidRDefault="00DC5403" w:rsidP="0002087A">
      <w:pPr>
        <w:pStyle w:val="ListParagraph"/>
        <w:numPr>
          <w:ilvl w:val="0"/>
          <w:numId w:val="22"/>
        </w:numPr>
      </w:pPr>
      <w:r>
        <w:t xml:space="preserve">    </w:t>
      </w:r>
      <w:r>
        <w:t>SET code_of_project TO INPUT(“Project Code : “)</w:t>
      </w:r>
    </w:p>
    <w:p w14:paraId="59EC47B6" w14:textId="22CB2BBA" w:rsidR="00DC5403" w:rsidRDefault="00DC5403" w:rsidP="0002087A">
      <w:pPr>
        <w:pStyle w:val="ListParagraph"/>
        <w:numPr>
          <w:ilvl w:val="0"/>
          <w:numId w:val="22"/>
        </w:numPr>
      </w:pPr>
      <w:r>
        <w:t xml:space="preserve">    </w:t>
      </w:r>
      <w:r>
        <w:t>IF code_of_project.replace(“ “,””) EQUALS “0”</w:t>
      </w:r>
    </w:p>
    <w:p w14:paraId="686B13C8" w14:textId="547D276E" w:rsidR="00DC5403" w:rsidRDefault="00DC5403" w:rsidP="0002087A">
      <w:pPr>
        <w:pStyle w:val="ListParagraph"/>
        <w:numPr>
          <w:ilvl w:val="0"/>
          <w:numId w:val="22"/>
        </w:numPr>
      </w:pPr>
      <w:r>
        <w:t xml:space="preserve">        </w:t>
      </w:r>
      <w:r>
        <w:t>CONTINUE</w:t>
      </w:r>
    </w:p>
    <w:p w14:paraId="25EFF998" w14:textId="330FC37F" w:rsidR="00DC5403" w:rsidRDefault="00DC5403" w:rsidP="0002087A">
      <w:pPr>
        <w:pStyle w:val="ListParagraph"/>
        <w:numPr>
          <w:ilvl w:val="0"/>
          <w:numId w:val="22"/>
        </w:numPr>
      </w:pPr>
      <w:r>
        <w:t xml:space="preserve">    </w:t>
      </w:r>
      <w:r>
        <w:t>SET clients_name TO INPUT(“Clients Name : “)</w:t>
      </w:r>
    </w:p>
    <w:p w14:paraId="65C3E02D" w14:textId="07B4BC5E" w:rsidR="00DC5403" w:rsidRDefault="00DC5403" w:rsidP="0002087A">
      <w:pPr>
        <w:pStyle w:val="ListParagraph"/>
        <w:numPr>
          <w:ilvl w:val="0"/>
          <w:numId w:val="22"/>
        </w:numPr>
      </w:pPr>
      <w:r>
        <w:t xml:space="preserve">    </w:t>
      </w:r>
      <w:r>
        <w:t>SET start_date TO date_vertification(“Start Date (MM/DD/YYYY) : “)</w:t>
      </w:r>
    </w:p>
    <w:p w14:paraId="2FFBAF2F" w14:textId="29450EDD" w:rsidR="00DC5403" w:rsidRDefault="00DC5403" w:rsidP="0002087A">
      <w:pPr>
        <w:pStyle w:val="ListParagraph"/>
        <w:numPr>
          <w:ilvl w:val="0"/>
          <w:numId w:val="22"/>
        </w:numPr>
      </w:pPr>
      <w:r>
        <w:t xml:space="preserve">    </w:t>
      </w:r>
      <w:r>
        <w:t>SET expected_end_date TO date_vertification(“Excepected End Date (MM/DD/YYYY) : “)</w:t>
      </w:r>
    </w:p>
    <w:p w14:paraId="226D6FF0" w14:textId="15258EE1" w:rsidR="00DC5403" w:rsidRDefault="00DC5403" w:rsidP="0002087A">
      <w:pPr>
        <w:pStyle w:val="ListParagraph"/>
        <w:numPr>
          <w:ilvl w:val="0"/>
          <w:numId w:val="22"/>
        </w:numPr>
      </w:pPr>
      <w:r>
        <w:t xml:space="preserve">    </w:t>
      </w:r>
      <w:r>
        <w:t>SET number_of_workers TO check_if_int(“Numbers of Workers : “)</w:t>
      </w:r>
    </w:p>
    <w:p w14:paraId="271D7606" w14:textId="5C140B1E" w:rsidR="00DC5403" w:rsidRDefault="00DC5403" w:rsidP="0002087A">
      <w:pPr>
        <w:pStyle w:val="ListParagraph"/>
        <w:numPr>
          <w:ilvl w:val="0"/>
          <w:numId w:val="22"/>
        </w:numPr>
      </w:pPr>
      <w:r>
        <w:t xml:space="preserve">    </w:t>
      </w:r>
      <w:r>
        <w:t>SET project_status,status_list,index TO project_status_vertification()</w:t>
      </w:r>
    </w:p>
    <w:p w14:paraId="54ABCDEE" w14:textId="1BE753C4" w:rsidR="00DC5403" w:rsidRDefault="00DC5403" w:rsidP="0002087A">
      <w:pPr>
        <w:pStyle w:val="ListParagraph"/>
        <w:numPr>
          <w:ilvl w:val="0"/>
          <w:numId w:val="22"/>
        </w:numPr>
      </w:pPr>
      <w:r>
        <w:t xml:space="preserve">    </w:t>
      </w:r>
      <w:r>
        <w:t xml:space="preserve">SET save TO </w:t>
      </w:r>
      <w:r w:rsidR="00EC14B7">
        <w:t>INPUT(“Do you want to update the project details (Yes/No)”)</w:t>
      </w:r>
    </w:p>
    <w:p w14:paraId="55BD9CFC" w14:textId="6C195975" w:rsidR="00EC14B7" w:rsidRDefault="00EC14B7" w:rsidP="0002087A">
      <w:pPr>
        <w:pStyle w:val="ListParagraph"/>
        <w:numPr>
          <w:ilvl w:val="0"/>
          <w:numId w:val="22"/>
        </w:numPr>
      </w:pPr>
      <w:r>
        <w:t xml:space="preserve">    </w:t>
      </w:r>
      <w:r>
        <w:t>IF save.upper() EQUALS “YES” and code_of_project IN project_names</w:t>
      </w:r>
    </w:p>
    <w:p w14:paraId="7B3098BE" w14:textId="015BFAA8" w:rsidR="00EC14B7" w:rsidRDefault="00EC14B7" w:rsidP="0002087A">
      <w:pPr>
        <w:pStyle w:val="ListParagraph"/>
        <w:numPr>
          <w:ilvl w:val="0"/>
          <w:numId w:val="22"/>
        </w:numPr>
      </w:pPr>
      <w:r>
        <w:t xml:space="preserve">        </w:t>
      </w:r>
      <w:r>
        <w:t>SET current_workers,previous_project_status,previous_index TO all_projects[project_names.index(code_of_project)][4:]</w:t>
      </w:r>
    </w:p>
    <w:p w14:paraId="164DB281" w14:textId="3258EBEF" w:rsidR="00EC14B7" w:rsidRDefault="00EC14B7" w:rsidP="0002087A">
      <w:pPr>
        <w:pStyle w:val="ListParagraph"/>
        <w:numPr>
          <w:ilvl w:val="0"/>
          <w:numId w:val="22"/>
        </w:numPr>
      </w:pPr>
      <w:r>
        <w:t xml:space="preserve">        </w:t>
      </w:r>
      <w:r>
        <w:t>SET execution_status,response_msg,workers TO update_project_details(status_list,index,previous_index,code_of_project,client_name,start_date,expected_end_date,number_of_workers,project_status,current_workers,workers,previous_project_status)</w:t>
      </w:r>
    </w:p>
    <w:p w14:paraId="3393FC25" w14:textId="149FCEC7" w:rsidR="00EC14B7" w:rsidRDefault="00EC14B7" w:rsidP="0002087A">
      <w:pPr>
        <w:pStyle w:val="ListParagraph"/>
        <w:numPr>
          <w:ilvl w:val="0"/>
          <w:numId w:val="22"/>
        </w:numPr>
      </w:pPr>
      <w:r>
        <w:t xml:space="preserve">        </w:t>
      </w:r>
      <w:r>
        <w:t>OUTPUT response_msg + execution_status</w:t>
      </w:r>
    </w:p>
    <w:p w14:paraId="2A5C0A0C" w14:textId="64AFED6E" w:rsidR="00EC14B7" w:rsidRDefault="00EC14B7" w:rsidP="0002087A">
      <w:pPr>
        <w:pStyle w:val="ListParagraph"/>
        <w:numPr>
          <w:ilvl w:val="0"/>
          <w:numId w:val="22"/>
        </w:numPr>
      </w:pPr>
      <w:r>
        <w:t xml:space="preserve">    </w:t>
      </w:r>
      <w:r>
        <w:t>ELSE</w:t>
      </w:r>
    </w:p>
    <w:p w14:paraId="154BC076" w14:textId="6059ABFF" w:rsidR="00EC14B7" w:rsidRDefault="00EC14B7" w:rsidP="0002087A">
      <w:pPr>
        <w:pStyle w:val="ListParagraph"/>
        <w:numPr>
          <w:ilvl w:val="0"/>
          <w:numId w:val="22"/>
        </w:numPr>
      </w:pPr>
      <w:r>
        <w:t xml:space="preserve">        </w:t>
      </w:r>
      <w:r>
        <w:t>OUTPUT “There isn’t a project with the mentioned project code”</w:t>
      </w:r>
    </w:p>
    <w:p w14:paraId="03FF1B77" w14:textId="6F9310B4" w:rsidR="00EC14B7" w:rsidRDefault="00EC14B7" w:rsidP="0002087A">
      <w:pPr>
        <w:pStyle w:val="ListParagraph"/>
        <w:numPr>
          <w:ilvl w:val="0"/>
          <w:numId w:val="22"/>
        </w:numPr>
      </w:pPr>
      <w:r>
        <w:lastRenderedPageBreak/>
        <w:t>ELSEIF choice EQUALS “5”</w:t>
      </w:r>
    </w:p>
    <w:p w14:paraId="00CD6D40" w14:textId="7793DC34" w:rsidR="00EC14B7" w:rsidRDefault="00EC14B7" w:rsidP="0002087A">
      <w:pPr>
        <w:pStyle w:val="ListParagraph"/>
        <w:numPr>
          <w:ilvl w:val="0"/>
          <w:numId w:val="22"/>
        </w:numPr>
      </w:pPr>
      <w:r>
        <w:t xml:space="preserve">    </w:t>
      </w:r>
      <w:r>
        <w:t>OUTPUT company_name + “Project Statistics”</w:t>
      </w:r>
    </w:p>
    <w:p w14:paraId="34BD5C76" w14:textId="5CA92E21" w:rsidR="00EC14B7" w:rsidRDefault="00EC14B7" w:rsidP="0002087A">
      <w:pPr>
        <w:pStyle w:val="ListParagraph"/>
        <w:numPr>
          <w:ilvl w:val="0"/>
          <w:numId w:val="22"/>
        </w:numPr>
      </w:pPr>
      <w:r>
        <w:t xml:space="preserve">    </w:t>
      </w:r>
      <w:r>
        <w:t>FOR idx, item IN enumerate(possible_inputs)</w:t>
      </w:r>
    </w:p>
    <w:p w14:paraId="0FD26535" w14:textId="3A1E2B8E" w:rsidR="00EC14B7" w:rsidRDefault="00EC14B7" w:rsidP="0002087A">
      <w:pPr>
        <w:pStyle w:val="ListParagraph"/>
        <w:numPr>
          <w:ilvl w:val="0"/>
          <w:numId w:val="22"/>
        </w:numPr>
      </w:pPr>
      <w:r>
        <w:t xml:space="preserve">        </w:t>
      </w:r>
      <w:r>
        <w:t>OUTPUT “Number of “ + item + “projects : “ + statistics_list[idx]</w:t>
      </w:r>
    </w:p>
    <w:p w14:paraId="01E97D85" w14:textId="3B230521" w:rsidR="00EC14B7" w:rsidRDefault="00EC14B7" w:rsidP="0002087A">
      <w:pPr>
        <w:pStyle w:val="ListParagraph"/>
        <w:numPr>
          <w:ilvl w:val="0"/>
          <w:numId w:val="22"/>
        </w:numPr>
      </w:pPr>
      <w:r>
        <w:t xml:space="preserve">    </w:t>
      </w:r>
      <w:r>
        <w:t>OUTPUT “Number of Available Workers : “ + workers</w:t>
      </w:r>
    </w:p>
    <w:p w14:paraId="1A4E332C" w14:textId="09E6A79F" w:rsidR="00EC14B7" w:rsidRDefault="00EC14B7" w:rsidP="0002087A">
      <w:pPr>
        <w:pStyle w:val="ListParagraph"/>
        <w:numPr>
          <w:ilvl w:val="0"/>
          <w:numId w:val="22"/>
        </w:numPr>
      </w:pPr>
      <w:r>
        <w:t xml:space="preserve">    </w:t>
      </w:r>
      <w:r>
        <w:t>SET add_project TO INPUT(“Do you want to add the project”)</w:t>
      </w:r>
    </w:p>
    <w:p w14:paraId="0C9256C8" w14:textId="4E1FCB67" w:rsidR="00EC14B7" w:rsidRDefault="00EC14B7" w:rsidP="0002087A">
      <w:pPr>
        <w:pStyle w:val="ListParagraph"/>
        <w:numPr>
          <w:ilvl w:val="0"/>
          <w:numId w:val="22"/>
        </w:numPr>
      </w:pPr>
      <w:r>
        <w:t xml:space="preserve">    </w:t>
      </w:r>
      <w:r>
        <w:t>IF add_project.upper() EQUALS “YES”</w:t>
      </w:r>
    </w:p>
    <w:p w14:paraId="6BE61F33" w14:textId="46B88D37" w:rsidR="00EC14B7" w:rsidRDefault="00EC14B7" w:rsidP="0002087A">
      <w:pPr>
        <w:pStyle w:val="ListParagraph"/>
        <w:numPr>
          <w:ilvl w:val="0"/>
          <w:numId w:val="22"/>
        </w:numPr>
      </w:pPr>
      <w:r>
        <w:t xml:space="preserve">        </w:t>
      </w:r>
      <w:r>
        <w:t>SET redirect_choice, redirect_to TO True, “1”</w:t>
      </w:r>
    </w:p>
    <w:p w14:paraId="0F811FF8" w14:textId="5708EFEB" w:rsidR="00EC14B7" w:rsidRDefault="00EC14B7" w:rsidP="0002087A">
      <w:pPr>
        <w:pStyle w:val="ListParagraph"/>
        <w:numPr>
          <w:ilvl w:val="0"/>
          <w:numId w:val="22"/>
        </w:numPr>
      </w:pPr>
      <w:r>
        <w:t>ELSEIF choice EQUALS “6”</w:t>
      </w:r>
    </w:p>
    <w:p w14:paraId="6133B2FF" w14:textId="0588A48E" w:rsidR="00EC14B7" w:rsidRDefault="00EC14B7" w:rsidP="0002087A">
      <w:pPr>
        <w:pStyle w:val="ListParagraph"/>
        <w:numPr>
          <w:ilvl w:val="0"/>
          <w:numId w:val="22"/>
        </w:numPr>
      </w:pPr>
      <w:r>
        <w:t xml:space="preserve">    </w:t>
      </w:r>
      <w:r>
        <w:t>SET execute TO False</w:t>
      </w:r>
    </w:p>
    <w:p w14:paraId="150C4140" w14:textId="3BC1F752" w:rsidR="00EC14B7" w:rsidRDefault="00EC14B7" w:rsidP="0002087A">
      <w:pPr>
        <w:pStyle w:val="ListParagraph"/>
        <w:numPr>
          <w:ilvl w:val="0"/>
          <w:numId w:val="22"/>
        </w:numPr>
      </w:pPr>
      <w:r>
        <w:t>ELSE</w:t>
      </w:r>
    </w:p>
    <w:p w14:paraId="12DCFDAB" w14:textId="7FE11693" w:rsidR="00EC14B7" w:rsidRDefault="00EC14B7" w:rsidP="0002087A">
      <w:pPr>
        <w:pStyle w:val="ListParagraph"/>
        <w:numPr>
          <w:ilvl w:val="0"/>
          <w:numId w:val="22"/>
        </w:numPr>
      </w:pPr>
      <w:r>
        <w:t xml:space="preserve">    </w:t>
      </w:r>
      <w:r>
        <w:t>OUTPUT “Please enter a valid choice!”</w:t>
      </w:r>
    </w:p>
    <w:sectPr w:rsidR="00EC14B7">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FDA91" w14:textId="77777777" w:rsidR="00437C31" w:rsidRDefault="00437C31" w:rsidP="00C6554A">
      <w:pPr>
        <w:spacing w:before="0" w:after="0" w:line="240" w:lineRule="auto"/>
      </w:pPr>
      <w:r>
        <w:separator/>
      </w:r>
    </w:p>
  </w:endnote>
  <w:endnote w:type="continuationSeparator" w:id="0">
    <w:p w14:paraId="3ADDB64C" w14:textId="77777777" w:rsidR="00437C31" w:rsidRDefault="00437C3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7424A" w14:textId="77777777" w:rsidR="00843D1E" w:rsidRDefault="00ED7C44">
    <w:pPr>
      <w:pStyle w:val="Footer"/>
    </w:pPr>
    <w:r>
      <w:t xml:space="preserve"> </w:t>
    </w:r>
  </w:p>
  <w:p w14:paraId="7F5E5B26" w14:textId="0B40C9B8" w:rsidR="006326B0" w:rsidRDefault="00ED7C44">
    <w:pPr>
      <w:pStyle w:val="Footer"/>
    </w:pP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B79A7" w14:textId="77777777" w:rsidR="00437C31" w:rsidRDefault="00437C31" w:rsidP="00C6554A">
      <w:pPr>
        <w:spacing w:before="0" w:after="0" w:line="240" w:lineRule="auto"/>
      </w:pPr>
      <w:r>
        <w:separator/>
      </w:r>
    </w:p>
  </w:footnote>
  <w:footnote w:type="continuationSeparator" w:id="0">
    <w:p w14:paraId="1E539724" w14:textId="77777777" w:rsidR="00437C31" w:rsidRDefault="00437C3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F403BF"/>
    <w:multiLevelType w:val="hybridMultilevel"/>
    <w:tmpl w:val="4EAA54B2"/>
    <w:lvl w:ilvl="0" w:tplc="8DBCF7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AD121F5"/>
    <w:multiLevelType w:val="hybridMultilevel"/>
    <w:tmpl w:val="7DB630AA"/>
    <w:lvl w:ilvl="0" w:tplc="B97EC0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9766B34"/>
    <w:multiLevelType w:val="hybridMultilevel"/>
    <w:tmpl w:val="478644DE"/>
    <w:lvl w:ilvl="0" w:tplc="A49EEC1A">
      <w:start w:val="1"/>
      <w:numFmt w:val="bullet"/>
      <w:lvlText w:val="-"/>
      <w:lvlJc w:val="left"/>
      <w:pPr>
        <w:ind w:left="1080" w:hanging="360"/>
      </w:pPr>
      <w:rPr>
        <w:rFonts w:ascii="Constantia" w:eastAsiaTheme="minorHAnsi" w:hAnsi="Constant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F9F5D3E"/>
    <w:multiLevelType w:val="hybridMultilevel"/>
    <w:tmpl w:val="9BD004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04AE7"/>
    <w:multiLevelType w:val="hybridMultilevel"/>
    <w:tmpl w:val="BB54099A"/>
    <w:lvl w:ilvl="0" w:tplc="9CD89272">
      <w:start w:val="2"/>
      <w:numFmt w:val="bullet"/>
      <w:lvlText w:val="-"/>
      <w:lvlJc w:val="left"/>
      <w:pPr>
        <w:ind w:left="720" w:hanging="360"/>
      </w:pPr>
      <w:rPr>
        <w:rFonts w:ascii="Constantia" w:eastAsiaTheme="minorHAnsi" w:hAnsi="Constant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C285E"/>
    <w:multiLevelType w:val="hybridMultilevel"/>
    <w:tmpl w:val="F7A8807E"/>
    <w:lvl w:ilvl="0" w:tplc="0A5A5FCE">
      <w:start w:val="1"/>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E207CB"/>
    <w:multiLevelType w:val="hybridMultilevel"/>
    <w:tmpl w:val="E1A2A65A"/>
    <w:lvl w:ilvl="0" w:tplc="B15A6458">
      <w:start w:val="2"/>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404EC2"/>
    <w:multiLevelType w:val="hybridMultilevel"/>
    <w:tmpl w:val="C36A3F02"/>
    <w:lvl w:ilvl="0" w:tplc="CE3ED152">
      <w:start w:val="4"/>
      <w:numFmt w:val="bullet"/>
      <w:lvlText w:val="-"/>
      <w:lvlJc w:val="left"/>
      <w:pPr>
        <w:ind w:left="720" w:hanging="360"/>
      </w:pPr>
      <w:rPr>
        <w:rFonts w:ascii="Constantia" w:eastAsiaTheme="minorHAnsi" w:hAnsi="Constant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24025E"/>
    <w:multiLevelType w:val="multilevel"/>
    <w:tmpl w:val="AC84CF4E"/>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655035668">
    <w:abstractNumId w:val="9"/>
  </w:num>
  <w:num w:numId="2" w16cid:durableId="690952689">
    <w:abstractNumId w:val="8"/>
  </w:num>
  <w:num w:numId="3" w16cid:durableId="1035885141">
    <w:abstractNumId w:val="8"/>
  </w:num>
  <w:num w:numId="4" w16cid:durableId="1735204753">
    <w:abstractNumId w:val="9"/>
  </w:num>
  <w:num w:numId="5" w16cid:durableId="23409349">
    <w:abstractNumId w:val="18"/>
  </w:num>
  <w:num w:numId="6" w16cid:durableId="1127313215">
    <w:abstractNumId w:val="10"/>
  </w:num>
  <w:num w:numId="7" w16cid:durableId="8416926">
    <w:abstractNumId w:val="13"/>
  </w:num>
  <w:num w:numId="8" w16cid:durableId="2104912246">
    <w:abstractNumId w:val="7"/>
  </w:num>
  <w:num w:numId="9" w16cid:durableId="1299842884">
    <w:abstractNumId w:val="6"/>
  </w:num>
  <w:num w:numId="10" w16cid:durableId="740373311">
    <w:abstractNumId w:val="5"/>
  </w:num>
  <w:num w:numId="11" w16cid:durableId="1265917244">
    <w:abstractNumId w:val="4"/>
  </w:num>
  <w:num w:numId="12" w16cid:durableId="1491678893">
    <w:abstractNumId w:val="3"/>
  </w:num>
  <w:num w:numId="13" w16cid:durableId="931738912">
    <w:abstractNumId w:val="2"/>
  </w:num>
  <w:num w:numId="14" w16cid:durableId="2103451464">
    <w:abstractNumId w:val="1"/>
  </w:num>
  <w:num w:numId="15" w16cid:durableId="2084255448">
    <w:abstractNumId w:val="0"/>
  </w:num>
  <w:num w:numId="16" w16cid:durableId="836775060">
    <w:abstractNumId w:val="19"/>
  </w:num>
  <w:num w:numId="17" w16cid:durableId="1704285368">
    <w:abstractNumId w:val="16"/>
  </w:num>
  <w:num w:numId="18" w16cid:durableId="1539312723">
    <w:abstractNumId w:val="21"/>
  </w:num>
  <w:num w:numId="19" w16cid:durableId="1673946704">
    <w:abstractNumId w:val="12"/>
  </w:num>
  <w:num w:numId="20" w16cid:durableId="187332802">
    <w:abstractNumId w:val="17"/>
  </w:num>
  <w:num w:numId="21" w16cid:durableId="1995907819">
    <w:abstractNumId w:val="15"/>
  </w:num>
  <w:num w:numId="22" w16cid:durableId="217252915">
    <w:abstractNumId w:val="14"/>
  </w:num>
  <w:num w:numId="23" w16cid:durableId="1425296917">
    <w:abstractNumId w:val="11"/>
  </w:num>
  <w:num w:numId="24" w16cid:durableId="114774630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D1E"/>
    <w:rsid w:val="0002087A"/>
    <w:rsid w:val="00040B7D"/>
    <w:rsid w:val="000604B0"/>
    <w:rsid w:val="00062EE8"/>
    <w:rsid w:val="00097FCC"/>
    <w:rsid w:val="000B5A73"/>
    <w:rsid w:val="000E6D70"/>
    <w:rsid w:val="00107741"/>
    <w:rsid w:val="00117EBA"/>
    <w:rsid w:val="00126379"/>
    <w:rsid w:val="001377BA"/>
    <w:rsid w:val="0014415E"/>
    <w:rsid w:val="0017062C"/>
    <w:rsid w:val="00197E64"/>
    <w:rsid w:val="001A7A17"/>
    <w:rsid w:val="00212A22"/>
    <w:rsid w:val="002150B8"/>
    <w:rsid w:val="00234191"/>
    <w:rsid w:val="002554CD"/>
    <w:rsid w:val="00255B11"/>
    <w:rsid w:val="00293B83"/>
    <w:rsid w:val="002B4294"/>
    <w:rsid w:val="00333D0D"/>
    <w:rsid w:val="00366D18"/>
    <w:rsid w:val="003D4E60"/>
    <w:rsid w:val="003E18ED"/>
    <w:rsid w:val="0041561A"/>
    <w:rsid w:val="00433B4E"/>
    <w:rsid w:val="00437C31"/>
    <w:rsid w:val="00440EEB"/>
    <w:rsid w:val="00477E5D"/>
    <w:rsid w:val="004B2DEC"/>
    <w:rsid w:val="004C049F"/>
    <w:rsid w:val="004C18E9"/>
    <w:rsid w:val="004C4069"/>
    <w:rsid w:val="004E0008"/>
    <w:rsid w:val="005000E2"/>
    <w:rsid w:val="00521866"/>
    <w:rsid w:val="00551414"/>
    <w:rsid w:val="00580046"/>
    <w:rsid w:val="00593F60"/>
    <w:rsid w:val="005C3084"/>
    <w:rsid w:val="006326B0"/>
    <w:rsid w:val="00650F8A"/>
    <w:rsid w:val="00651885"/>
    <w:rsid w:val="0065632F"/>
    <w:rsid w:val="00686A24"/>
    <w:rsid w:val="006A3CE7"/>
    <w:rsid w:val="006D7AC0"/>
    <w:rsid w:val="006F128D"/>
    <w:rsid w:val="00707458"/>
    <w:rsid w:val="007208A6"/>
    <w:rsid w:val="00762332"/>
    <w:rsid w:val="00771256"/>
    <w:rsid w:val="007726C0"/>
    <w:rsid w:val="00797915"/>
    <w:rsid w:val="007A26FA"/>
    <w:rsid w:val="007A392B"/>
    <w:rsid w:val="00843D1E"/>
    <w:rsid w:val="00890E7C"/>
    <w:rsid w:val="008E65E5"/>
    <w:rsid w:val="00905835"/>
    <w:rsid w:val="009079F7"/>
    <w:rsid w:val="00933063"/>
    <w:rsid w:val="00994AC4"/>
    <w:rsid w:val="00A03195"/>
    <w:rsid w:val="00A16914"/>
    <w:rsid w:val="00A5307D"/>
    <w:rsid w:val="00AE0DE5"/>
    <w:rsid w:val="00B14354"/>
    <w:rsid w:val="00B46397"/>
    <w:rsid w:val="00B91A8F"/>
    <w:rsid w:val="00BA09EF"/>
    <w:rsid w:val="00C45F1C"/>
    <w:rsid w:val="00C6554A"/>
    <w:rsid w:val="00CA5618"/>
    <w:rsid w:val="00CB307D"/>
    <w:rsid w:val="00D27768"/>
    <w:rsid w:val="00D63CC1"/>
    <w:rsid w:val="00D76F3C"/>
    <w:rsid w:val="00DA1BE2"/>
    <w:rsid w:val="00DB0DCC"/>
    <w:rsid w:val="00DB276F"/>
    <w:rsid w:val="00DC5403"/>
    <w:rsid w:val="00DD401F"/>
    <w:rsid w:val="00DE739E"/>
    <w:rsid w:val="00DF3659"/>
    <w:rsid w:val="00E013FC"/>
    <w:rsid w:val="00E27895"/>
    <w:rsid w:val="00E37EB8"/>
    <w:rsid w:val="00EA2D76"/>
    <w:rsid w:val="00EC14B7"/>
    <w:rsid w:val="00EC6F8A"/>
    <w:rsid w:val="00ED2E9D"/>
    <w:rsid w:val="00ED7C44"/>
    <w:rsid w:val="00F15B58"/>
    <w:rsid w:val="00F8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C59298"/>
  <w15:chartTrackingRefBased/>
  <w15:docId w15:val="{95608A4F-7142-45A4-9A88-55C47CE7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43D1E"/>
    <w:rPr>
      <w:color w:val="605E5C"/>
      <w:shd w:val="clear" w:color="auto" w:fill="E1DFDD"/>
    </w:rPr>
  </w:style>
  <w:style w:type="paragraph" w:styleId="TOCHeading">
    <w:name w:val="TOC Heading"/>
    <w:basedOn w:val="Heading1"/>
    <w:next w:val="Normal"/>
    <w:uiPriority w:val="39"/>
    <w:unhideWhenUsed/>
    <w:qFormat/>
    <w:rsid w:val="00843D1E"/>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843D1E"/>
    <w:pPr>
      <w:spacing w:after="100"/>
      <w:ind w:left="220"/>
    </w:pPr>
  </w:style>
  <w:style w:type="paragraph" w:styleId="TOC1">
    <w:name w:val="toc 1"/>
    <w:basedOn w:val="Normal"/>
    <w:next w:val="Normal"/>
    <w:autoRedefine/>
    <w:uiPriority w:val="39"/>
    <w:unhideWhenUsed/>
    <w:rsid w:val="00843D1E"/>
    <w:pPr>
      <w:spacing w:after="100"/>
    </w:pPr>
  </w:style>
  <w:style w:type="paragraph" w:styleId="ListParagraph">
    <w:name w:val="List Paragraph"/>
    <w:basedOn w:val="Normal"/>
    <w:uiPriority w:val="34"/>
    <w:unhideWhenUsed/>
    <w:qFormat/>
    <w:rsid w:val="00843D1E"/>
    <w:pPr>
      <w:ind w:left="720"/>
      <w:contextualSpacing/>
    </w:pPr>
  </w:style>
  <w:style w:type="paragraph" w:styleId="TableofFigures">
    <w:name w:val="table of figures"/>
    <w:basedOn w:val="Normal"/>
    <w:next w:val="Normal"/>
    <w:uiPriority w:val="99"/>
    <w:unhideWhenUsed/>
    <w:rsid w:val="00EA2D76"/>
    <w:pPr>
      <w:spacing w:before="0" w:after="0" w:line="259" w:lineRule="auto"/>
    </w:pPr>
    <w:rPr>
      <w:color w:val="auto"/>
    </w:rPr>
  </w:style>
  <w:style w:type="paragraph" w:styleId="TOC3">
    <w:name w:val="toc 3"/>
    <w:basedOn w:val="Normal"/>
    <w:next w:val="Normal"/>
    <w:autoRedefine/>
    <w:uiPriority w:val="39"/>
    <w:unhideWhenUsed/>
    <w:rsid w:val="00ED2E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8719">
      <w:bodyDiv w:val="1"/>
      <w:marLeft w:val="0"/>
      <w:marRight w:val="0"/>
      <w:marTop w:val="0"/>
      <w:marBottom w:val="0"/>
      <w:divBdr>
        <w:top w:val="none" w:sz="0" w:space="0" w:color="auto"/>
        <w:left w:val="none" w:sz="0" w:space="0" w:color="auto"/>
        <w:bottom w:val="none" w:sz="0" w:space="0" w:color="auto"/>
        <w:right w:val="none" w:sz="0" w:space="0" w:color="auto"/>
      </w:divBdr>
      <w:divsChild>
        <w:div w:id="917514673">
          <w:marLeft w:val="0"/>
          <w:marRight w:val="0"/>
          <w:marTop w:val="0"/>
          <w:marBottom w:val="0"/>
          <w:divBdr>
            <w:top w:val="none" w:sz="0" w:space="0" w:color="auto"/>
            <w:left w:val="none" w:sz="0" w:space="0" w:color="auto"/>
            <w:bottom w:val="none" w:sz="0" w:space="0" w:color="auto"/>
            <w:right w:val="none" w:sz="0" w:space="0" w:color="auto"/>
          </w:divBdr>
          <w:divsChild>
            <w:div w:id="1376007937">
              <w:marLeft w:val="0"/>
              <w:marRight w:val="0"/>
              <w:marTop w:val="0"/>
              <w:marBottom w:val="0"/>
              <w:divBdr>
                <w:top w:val="none" w:sz="0" w:space="0" w:color="auto"/>
                <w:left w:val="none" w:sz="0" w:space="0" w:color="auto"/>
                <w:bottom w:val="none" w:sz="0" w:space="0" w:color="auto"/>
                <w:right w:val="none" w:sz="0" w:space="0" w:color="auto"/>
              </w:divBdr>
            </w:div>
            <w:div w:id="927884528">
              <w:marLeft w:val="0"/>
              <w:marRight w:val="0"/>
              <w:marTop w:val="0"/>
              <w:marBottom w:val="0"/>
              <w:divBdr>
                <w:top w:val="none" w:sz="0" w:space="0" w:color="auto"/>
                <w:left w:val="none" w:sz="0" w:space="0" w:color="auto"/>
                <w:bottom w:val="none" w:sz="0" w:space="0" w:color="auto"/>
                <w:right w:val="none" w:sz="0" w:space="0" w:color="auto"/>
              </w:divBdr>
            </w:div>
            <w:div w:id="1853689577">
              <w:marLeft w:val="0"/>
              <w:marRight w:val="0"/>
              <w:marTop w:val="0"/>
              <w:marBottom w:val="0"/>
              <w:divBdr>
                <w:top w:val="none" w:sz="0" w:space="0" w:color="auto"/>
                <w:left w:val="none" w:sz="0" w:space="0" w:color="auto"/>
                <w:bottom w:val="none" w:sz="0" w:space="0" w:color="auto"/>
                <w:right w:val="none" w:sz="0" w:space="0" w:color="auto"/>
              </w:divBdr>
            </w:div>
            <w:div w:id="108210135">
              <w:marLeft w:val="0"/>
              <w:marRight w:val="0"/>
              <w:marTop w:val="0"/>
              <w:marBottom w:val="0"/>
              <w:divBdr>
                <w:top w:val="none" w:sz="0" w:space="0" w:color="auto"/>
                <w:left w:val="none" w:sz="0" w:space="0" w:color="auto"/>
                <w:bottom w:val="none" w:sz="0" w:space="0" w:color="auto"/>
                <w:right w:val="none" w:sz="0" w:space="0" w:color="auto"/>
              </w:divBdr>
            </w:div>
            <w:div w:id="1779376484">
              <w:marLeft w:val="0"/>
              <w:marRight w:val="0"/>
              <w:marTop w:val="0"/>
              <w:marBottom w:val="0"/>
              <w:divBdr>
                <w:top w:val="none" w:sz="0" w:space="0" w:color="auto"/>
                <w:left w:val="none" w:sz="0" w:space="0" w:color="auto"/>
                <w:bottom w:val="none" w:sz="0" w:space="0" w:color="auto"/>
                <w:right w:val="none" w:sz="0" w:space="0" w:color="auto"/>
              </w:divBdr>
            </w:div>
            <w:div w:id="508758436">
              <w:marLeft w:val="0"/>
              <w:marRight w:val="0"/>
              <w:marTop w:val="0"/>
              <w:marBottom w:val="0"/>
              <w:divBdr>
                <w:top w:val="none" w:sz="0" w:space="0" w:color="auto"/>
                <w:left w:val="none" w:sz="0" w:space="0" w:color="auto"/>
                <w:bottom w:val="none" w:sz="0" w:space="0" w:color="auto"/>
                <w:right w:val="none" w:sz="0" w:space="0" w:color="auto"/>
              </w:divBdr>
            </w:div>
            <w:div w:id="1540505198">
              <w:marLeft w:val="0"/>
              <w:marRight w:val="0"/>
              <w:marTop w:val="0"/>
              <w:marBottom w:val="0"/>
              <w:divBdr>
                <w:top w:val="none" w:sz="0" w:space="0" w:color="auto"/>
                <w:left w:val="none" w:sz="0" w:space="0" w:color="auto"/>
                <w:bottom w:val="none" w:sz="0" w:space="0" w:color="auto"/>
                <w:right w:val="none" w:sz="0" w:space="0" w:color="auto"/>
              </w:divBdr>
            </w:div>
            <w:div w:id="6736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621">
      <w:bodyDiv w:val="1"/>
      <w:marLeft w:val="0"/>
      <w:marRight w:val="0"/>
      <w:marTop w:val="0"/>
      <w:marBottom w:val="0"/>
      <w:divBdr>
        <w:top w:val="none" w:sz="0" w:space="0" w:color="auto"/>
        <w:left w:val="none" w:sz="0" w:space="0" w:color="auto"/>
        <w:bottom w:val="none" w:sz="0" w:space="0" w:color="auto"/>
        <w:right w:val="none" w:sz="0" w:space="0" w:color="auto"/>
      </w:divBdr>
      <w:divsChild>
        <w:div w:id="592474681">
          <w:marLeft w:val="0"/>
          <w:marRight w:val="0"/>
          <w:marTop w:val="0"/>
          <w:marBottom w:val="0"/>
          <w:divBdr>
            <w:top w:val="none" w:sz="0" w:space="0" w:color="auto"/>
            <w:left w:val="none" w:sz="0" w:space="0" w:color="auto"/>
            <w:bottom w:val="none" w:sz="0" w:space="0" w:color="auto"/>
            <w:right w:val="none" w:sz="0" w:space="0" w:color="auto"/>
          </w:divBdr>
          <w:divsChild>
            <w:div w:id="77217316">
              <w:marLeft w:val="0"/>
              <w:marRight w:val="0"/>
              <w:marTop w:val="0"/>
              <w:marBottom w:val="0"/>
              <w:divBdr>
                <w:top w:val="none" w:sz="0" w:space="0" w:color="auto"/>
                <w:left w:val="none" w:sz="0" w:space="0" w:color="auto"/>
                <w:bottom w:val="none" w:sz="0" w:space="0" w:color="auto"/>
                <w:right w:val="none" w:sz="0" w:space="0" w:color="auto"/>
              </w:divBdr>
            </w:div>
            <w:div w:id="12154711">
              <w:marLeft w:val="0"/>
              <w:marRight w:val="0"/>
              <w:marTop w:val="0"/>
              <w:marBottom w:val="0"/>
              <w:divBdr>
                <w:top w:val="none" w:sz="0" w:space="0" w:color="auto"/>
                <w:left w:val="none" w:sz="0" w:space="0" w:color="auto"/>
                <w:bottom w:val="none" w:sz="0" w:space="0" w:color="auto"/>
                <w:right w:val="none" w:sz="0" w:space="0" w:color="auto"/>
              </w:divBdr>
            </w:div>
            <w:div w:id="1886020860">
              <w:marLeft w:val="0"/>
              <w:marRight w:val="0"/>
              <w:marTop w:val="0"/>
              <w:marBottom w:val="0"/>
              <w:divBdr>
                <w:top w:val="none" w:sz="0" w:space="0" w:color="auto"/>
                <w:left w:val="none" w:sz="0" w:space="0" w:color="auto"/>
                <w:bottom w:val="none" w:sz="0" w:space="0" w:color="auto"/>
                <w:right w:val="none" w:sz="0" w:space="0" w:color="auto"/>
              </w:divBdr>
            </w:div>
            <w:div w:id="861357523">
              <w:marLeft w:val="0"/>
              <w:marRight w:val="0"/>
              <w:marTop w:val="0"/>
              <w:marBottom w:val="0"/>
              <w:divBdr>
                <w:top w:val="none" w:sz="0" w:space="0" w:color="auto"/>
                <w:left w:val="none" w:sz="0" w:space="0" w:color="auto"/>
                <w:bottom w:val="none" w:sz="0" w:space="0" w:color="auto"/>
                <w:right w:val="none" w:sz="0" w:space="0" w:color="auto"/>
              </w:divBdr>
            </w:div>
            <w:div w:id="1411850799">
              <w:marLeft w:val="0"/>
              <w:marRight w:val="0"/>
              <w:marTop w:val="0"/>
              <w:marBottom w:val="0"/>
              <w:divBdr>
                <w:top w:val="none" w:sz="0" w:space="0" w:color="auto"/>
                <w:left w:val="none" w:sz="0" w:space="0" w:color="auto"/>
                <w:bottom w:val="none" w:sz="0" w:space="0" w:color="auto"/>
                <w:right w:val="none" w:sz="0" w:space="0" w:color="auto"/>
              </w:divBdr>
            </w:div>
            <w:div w:id="280694">
              <w:marLeft w:val="0"/>
              <w:marRight w:val="0"/>
              <w:marTop w:val="0"/>
              <w:marBottom w:val="0"/>
              <w:divBdr>
                <w:top w:val="none" w:sz="0" w:space="0" w:color="auto"/>
                <w:left w:val="none" w:sz="0" w:space="0" w:color="auto"/>
                <w:bottom w:val="none" w:sz="0" w:space="0" w:color="auto"/>
                <w:right w:val="none" w:sz="0" w:space="0" w:color="auto"/>
              </w:divBdr>
            </w:div>
            <w:div w:id="20995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9166">
      <w:bodyDiv w:val="1"/>
      <w:marLeft w:val="0"/>
      <w:marRight w:val="0"/>
      <w:marTop w:val="0"/>
      <w:marBottom w:val="0"/>
      <w:divBdr>
        <w:top w:val="none" w:sz="0" w:space="0" w:color="auto"/>
        <w:left w:val="none" w:sz="0" w:space="0" w:color="auto"/>
        <w:bottom w:val="none" w:sz="0" w:space="0" w:color="auto"/>
        <w:right w:val="none" w:sz="0" w:space="0" w:color="auto"/>
      </w:divBdr>
      <w:divsChild>
        <w:div w:id="1925994772">
          <w:marLeft w:val="0"/>
          <w:marRight w:val="0"/>
          <w:marTop w:val="0"/>
          <w:marBottom w:val="0"/>
          <w:divBdr>
            <w:top w:val="none" w:sz="0" w:space="0" w:color="auto"/>
            <w:left w:val="none" w:sz="0" w:space="0" w:color="auto"/>
            <w:bottom w:val="none" w:sz="0" w:space="0" w:color="auto"/>
            <w:right w:val="none" w:sz="0" w:space="0" w:color="auto"/>
          </w:divBdr>
          <w:divsChild>
            <w:div w:id="15574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University\IIT\DOC333\DOC333-CW-Sem1\Report\Pollution.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University\IIT\DOC333\DOC333-CW-Sem1\Report\Pollution.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niversity\IIT\DOC333\DOC333-CW-Sem1\Report\Pollution.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D:\University\IIT\DOC333\DOC333-CW-Sem1\Report\Pollution.docx" TargetMode="External"/><Relationship Id="rId4" Type="http://schemas.openxmlformats.org/officeDocument/2006/relationships/settings" Target="settings.xml"/><Relationship Id="rId9" Type="http://schemas.openxmlformats.org/officeDocument/2006/relationships/hyperlink" Target="mailto:ranuga.20231264@iit.ac.lk" TargetMode="External"/><Relationship Id="rId14" Type="http://schemas.openxmlformats.org/officeDocument/2006/relationships/hyperlink" Target="file:///D:\University\IIT\DOC333\DOC333-CW-Sem1\Report\Pollution.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4AB72E51-DADE-4592-A1C2-0CDC7F4CCB63%7d\%7bADCB01B8-ED3D-4E81-88D4-F0ABB32A6E2F%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38EFC-A7B8-41C1-A38D-AEEB71F97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{ADCB01B8-ED3D-4E81-88D4-F0ABB32A6E2F}tf02835058_win32</Template>
  <TotalTime>1315</TotalTime>
  <Pages>11</Pages>
  <Words>1377</Words>
  <Characters>10141</Characters>
  <Application>Microsoft Office Word</Application>
  <DocSecurity>0</DocSecurity>
  <Lines>375</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Ranuga 20231264</cp:lastModifiedBy>
  <cp:revision>49</cp:revision>
  <cp:lastPrinted>2023-10-20T00:12:00Z</cp:lastPrinted>
  <dcterms:created xsi:type="dcterms:W3CDTF">2023-10-18T07:03:00Z</dcterms:created>
  <dcterms:modified xsi:type="dcterms:W3CDTF">2023-12-08T06:36:00Z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e39cfcb6-1f00-4751-886b-97cadd122cbf</vt:lpwstr>
  </property>
</Properties>
</file>